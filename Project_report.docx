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Default="576062CF" w:rsidP="00FD478C"/>
    <w:p w14:paraId="7EB788DE" w14:textId="77777777" w:rsidR="576062CF" w:rsidRDefault="576062CF" w:rsidP="00FD478C"/>
    <w:p w14:paraId="620A959F" w14:textId="77777777" w:rsidR="576062CF" w:rsidRDefault="576062CF" w:rsidP="00FD478C"/>
    <w:p w14:paraId="4B1AE108" w14:textId="77777777" w:rsidR="576062CF" w:rsidRPr="00877441" w:rsidRDefault="576062CF" w:rsidP="00FD478C">
      <w:pPr>
        <w:rPr>
          <w:sz w:val="24"/>
          <w:szCs w:val="24"/>
        </w:rPr>
      </w:pPr>
    </w:p>
    <w:p w14:paraId="2C9DD5B6" w14:textId="77777777" w:rsidR="00877441" w:rsidRPr="00877441" w:rsidRDefault="00877441" w:rsidP="00FD478C">
      <w:pPr>
        <w:pStyle w:val="Title"/>
        <w:rPr>
          <w:sz w:val="28"/>
          <w:szCs w:val="28"/>
        </w:rPr>
      </w:pPr>
      <w:r w:rsidRPr="00877441">
        <w:rPr>
          <w:sz w:val="28"/>
          <w:szCs w:val="28"/>
        </w:rPr>
        <w:t>Python Machine Learning Labs</w:t>
      </w:r>
    </w:p>
    <w:p w14:paraId="6137DBCD" w14:textId="3AA9CF90" w:rsidR="576062CF" w:rsidRPr="00877441" w:rsidRDefault="00877441" w:rsidP="00FD478C">
      <w:pPr>
        <w:pStyle w:val="Title"/>
        <w:rPr>
          <w:sz w:val="24"/>
          <w:szCs w:val="24"/>
        </w:rPr>
      </w:pPr>
      <w:r w:rsidRPr="00877441">
        <w:rPr>
          <w:sz w:val="24"/>
          <w:szCs w:val="24"/>
        </w:rPr>
        <w:t>Develop an end-to-end Machine Learning Pipeline</w:t>
      </w:r>
      <w:r w:rsidR="576062CF" w:rsidRPr="00877441">
        <w:rPr>
          <w:sz w:val="24"/>
          <w:szCs w:val="24"/>
        </w:rPr>
        <w:t xml:space="preserve"> </w:t>
      </w:r>
    </w:p>
    <w:p w14:paraId="36F836E4" w14:textId="53E0CEE5" w:rsidR="576062CF" w:rsidRDefault="00877441" w:rsidP="00FD478C">
      <w:pPr>
        <w:pStyle w:val="Subtitle"/>
      </w:pPr>
      <w:r w:rsidRPr="00877441">
        <w:rPr>
          <w:sz w:val="28"/>
          <w:szCs w:val="24"/>
        </w:rPr>
        <w:t>Book</w:t>
      </w:r>
      <w:r w:rsidRPr="00877441">
        <w:rPr>
          <w:spacing w:val="-2"/>
          <w:sz w:val="28"/>
          <w:szCs w:val="24"/>
        </w:rPr>
        <w:t xml:space="preserve"> </w:t>
      </w:r>
      <w:r w:rsidRPr="00877441">
        <w:rPr>
          <w:sz w:val="28"/>
          <w:szCs w:val="24"/>
        </w:rPr>
        <w:t>Rating</w:t>
      </w:r>
      <w:r w:rsidRPr="00877441">
        <w:rPr>
          <w:spacing w:val="-2"/>
          <w:sz w:val="28"/>
          <w:szCs w:val="24"/>
        </w:rPr>
        <w:t xml:space="preserve"> </w:t>
      </w:r>
      <w:r w:rsidRPr="00877441">
        <w:rPr>
          <w:sz w:val="28"/>
          <w:szCs w:val="24"/>
        </w:rPr>
        <w:t>Prediction</w:t>
      </w:r>
      <w:r w:rsidRPr="00877441">
        <w:rPr>
          <w:spacing w:val="-2"/>
          <w:sz w:val="28"/>
          <w:szCs w:val="24"/>
        </w:rPr>
        <w:t xml:space="preserve"> Model</w:t>
      </w:r>
      <w:r w:rsidR="00FD478C" w:rsidRPr="00877441">
        <w:rPr>
          <w:sz w:val="24"/>
          <w:szCs w:val="24"/>
        </w:rPr>
        <w:t xml:space="preserve"> </w:t>
      </w:r>
    </w:p>
    <w:p w14:paraId="6943B8F4" w14:textId="77777777" w:rsidR="00877441" w:rsidRDefault="00877441" w:rsidP="00877441"/>
    <w:p w14:paraId="42DD0BCC" w14:textId="77777777" w:rsidR="00877441" w:rsidRPr="00877441" w:rsidRDefault="00877441" w:rsidP="00877441">
      <w:pPr>
        <w:pStyle w:val="Subtitle"/>
        <w:rPr>
          <w:sz w:val="28"/>
          <w:szCs w:val="24"/>
        </w:rPr>
      </w:pPr>
    </w:p>
    <w:p w14:paraId="6B5EA67C" w14:textId="108772E7" w:rsidR="00FD478C" w:rsidRPr="00877441" w:rsidRDefault="00877441" w:rsidP="00877441">
      <w:pPr>
        <w:pStyle w:val="Subtitle"/>
        <w:rPr>
          <w:b/>
          <w:bCs/>
          <w:sz w:val="28"/>
          <w:szCs w:val="24"/>
        </w:rPr>
      </w:pPr>
      <w:r w:rsidRPr="00877441">
        <w:rPr>
          <w:b/>
          <w:bCs/>
          <w:sz w:val="28"/>
          <w:szCs w:val="24"/>
        </w:rPr>
        <w:t>Group 5</w:t>
      </w:r>
    </w:p>
    <w:p w14:paraId="764D8405" w14:textId="77777777" w:rsidR="00877441" w:rsidRPr="00877441" w:rsidRDefault="00877441" w:rsidP="00877441">
      <w:pPr>
        <w:pStyle w:val="Subtitle"/>
        <w:rPr>
          <w:sz w:val="28"/>
          <w:szCs w:val="24"/>
        </w:rPr>
      </w:pPr>
      <w:r w:rsidRPr="00877441">
        <w:rPr>
          <w:sz w:val="28"/>
          <w:szCs w:val="24"/>
        </w:rPr>
        <w:t>Marius Akre</w:t>
      </w:r>
    </w:p>
    <w:p w14:paraId="1FACFFBE" w14:textId="19A55228" w:rsidR="00877441" w:rsidRPr="00877441" w:rsidRDefault="00877441" w:rsidP="00877441">
      <w:pPr>
        <w:pStyle w:val="Subtitle"/>
        <w:rPr>
          <w:sz w:val="28"/>
          <w:szCs w:val="24"/>
        </w:rPr>
      </w:pPr>
      <w:r w:rsidRPr="00877441">
        <w:rPr>
          <w:sz w:val="28"/>
          <w:szCs w:val="24"/>
        </w:rPr>
        <w:t>Vaishnavi Jagtap</w:t>
      </w:r>
    </w:p>
    <w:p w14:paraId="1424A6D3" w14:textId="5B8F820C" w:rsidR="00877441" w:rsidRPr="00877441" w:rsidRDefault="00877441" w:rsidP="00877441">
      <w:pPr>
        <w:pStyle w:val="Subtitle"/>
        <w:rPr>
          <w:sz w:val="28"/>
          <w:szCs w:val="24"/>
        </w:rPr>
      </w:pPr>
      <w:r w:rsidRPr="00877441">
        <w:rPr>
          <w:sz w:val="28"/>
          <w:szCs w:val="24"/>
        </w:rPr>
        <w:t xml:space="preserve">Patrick </w:t>
      </w:r>
      <w:proofErr w:type="spellStart"/>
      <w:r w:rsidRPr="00877441">
        <w:rPr>
          <w:sz w:val="28"/>
          <w:szCs w:val="24"/>
        </w:rPr>
        <w:t>Githendu</w:t>
      </w:r>
      <w:proofErr w:type="spellEnd"/>
    </w:p>
    <w:p w14:paraId="2925E533" w14:textId="374FC296" w:rsidR="00FD478C" w:rsidRPr="00877441" w:rsidRDefault="00877441" w:rsidP="00877441">
      <w:pPr>
        <w:pStyle w:val="Subtitle"/>
        <w:rPr>
          <w:sz w:val="28"/>
          <w:szCs w:val="24"/>
        </w:rPr>
      </w:pPr>
      <w:r w:rsidRPr="00877441">
        <w:rPr>
          <w:sz w:val="28"/>
          <w:szCs w:val="24"/>
        </w:rPr>
        <w:t>Stefanny Peraza</w:t>
      </w:r>
    </w:p>
    <w:p w14:paraId="1D43DB27" w14:textId="77777777" w:rsidR="576062CF" w:rsidRPr="00877441" w:rsidRDefault="576062CF" w:rsidP="00877441">
      <w:pPr>
        <w:pStyle w:val="Subtitle"/>
        <w:rPr>
          <w:sz w:val="28"/>
          <w:szCs w:val="24"/>
        </w:rPr>
      </w:pPr>
    </w:p>
    <w:p w14:paraId="223BC2D1" w14:textId="5DD688D5" w:rsidR="00877441" w:rsidRPr="00877441" w:rsidRDefault="00877441" w:rsidP="00877441">
      <w:pPr>
        <w:pStyle w:val="Subtitle"/>
        <w:rPr>
          <w:b/>
          <w:bCs/>
          <w:sz w:val="28"/>
          <w:szCs w:val="24"/>
        </w:rPr>
      </w:pPr>
      <w:r w:rsidRPr="00877441">
        <w:rPr>
          <w:b/>
          <w:bCs/>
          <w:sz w:val="28"/>
          <w:szCs w:val="24"/>
        </w:rPr>
        <w:t>Instructor</w:t>
      </w:r>
    </w:p>
    <w:p w14:paraId="6D95ADDC" w14:textId="2804F2DA" w:rsidR="00877441" w:rsidRPr="00877441" w:rsidRDefault="00877441" w:rsidP="00877441">
      <w:pPr>
        <w:pStyle w:val="Subtitle"/>
        <w:rPr>
          <w:sz w:val="28"/>
          <w:szCs w:val="24"/>
        </w:rPr>
      </w:pPr>
      <w:r w:rsidRPr="00877441">
        <w:rPr>
          <w:sz w:val="28"/>
          <w:szCs w:val="24"/>
        </w:rPr>
        <w:t>Hanna Abi Akl</w:t>
      </w:r>
    </w:p>
    <w:p w14:paraId="4F3B3B03" w14:textId="77777777" w:rsidR="717E282B" w:rsidRPr="00877441" w:rsidRDefault="717E282B" w:rsidP="00877441">
      <w:pPr>
        <w:pStyle w:val="Subtitle"/>
        <w:rPr>
          <w:sz w:val="28"/>
          <w:szCs w:val="24"/>
        </w:rPr>
      </w:pPr>
    </w:p>
    <w:p w14:paraId="2E53C5BF" w14:textId="77777777" w:rsidR="717E282B" w:rsidRDefault="717E282B" w:rsidP="00DF3215"/>
    <w:p w14:paraId="5ED5FA31" w14:textId="77777777" w:rsidR="717E282B" w:rsidRDefault="717E282B" w:rsidP="00DF3215"/>
    <w:p w14:paraId="65D8E1CF" w14:textId="77777777" w:rsidR="709762D6" w:rsidRDefault="709762D6" w:rsidP="00BE48AD">
      <w:pPr>
        <w:spacing w:line="240" w:lineRule="auto"/>
      </w:pPr>
    </w:p>
    <w:p w14:paraId="498DC110" w14:textId="2B264B0B" w:rsidR="00904DBE" w:rsidRDefault="00000000" w:rsidP="00BE48AD">
      <w:pPr>
        <w:pStyle w:val="SectionTitle"/>
        <w:spacing w:line="240" w:lineRule="auto"/>
      </w:pPr>
      <w:sdt>
        <w:sdtPr>
          <w:id w:val="-1254123792"/>
          <w:placeholder>
            <w:docPart w:val="13EFF7FE108B4ACF98C0E9EF12DA3EC7"/>
          </w:placeholder>
          <w:temporary/>
          <w:showingPlcHdr/>
          <w15:appearance w15:val="hidden"/>
        </w:sdtPr>
        <w:sdtContent>
          <w:r w:rsidR="00904DBE" w:rsidRPr="576062CF">
            <w:t>Abstract</w:t>
          </w:r>
        </w:sdtContent>
      </w:sdt>
      <w:r w:rsidR="00904DBE" w:rsidRPr="00FD478C">
        <w:t xml:space="preserve"> </w:t>
      </w:r>
    </w:p>
    <w:p w14:paraId="5E346C3C" w14:textId="0C01EDE4" w:rsidR="576062CF" w:rsidRDefault="00D90178" w:rsidP="00BE48AD">
      <w:pPr>
        <w:pStyle w:val="NoIndent"/>
        <w:spacing w:line="240" w:lineRule="auto"/>
      </w:pPr>
      <w:r>
        <w:t>#TODO</w:t>
      </w:r>
      <w:r w:rsidR="72E609EB">
        <w:t xml:space="preserve"> </w:t>
      </w:r>
    </w:p>
    <w:p w14:paraId="1C292971" w14:textId="77777777" w:rsidR="576062CF" w:rsidRDefault="00000000" w:rsidP="00BE48AD">
      <w:pPr>
        <w:spacing w:line="240" w:lineRule="auto"/>
      </w:pPr>
      <w:sdt>
        <w:sdtPr>
          <w:rPr>
            <w:rStyle w:val="Emphasis"/>
          </w:rPr>
          <w:id w:val="1557668240"/>
          <w:placeholder>
            <w:docPart w:val="FDE5D1AAD0CF4C8EBC6C20D8BBA90C38"/>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19D012255FAA468A92D708AE7CF166C4"/>
          </w:placeholder>
          <w:temporary/>
          <w:showingPlcHdr/>
          <w15:appearance w15:val="hidden"/>
        </w:sdtPr>
        <w:sdtEndPr>
          <w:rPr>
            <w:rStyle w:val="Emphasis"/>
            <w:i/>
            <w:iCs/>
          </w:rPr>
        </w:sdtEndPr>
        <w:sdtContent>
          <w:r w:rsidR="00500997">
            <w:t>Add keywords here.</w:t>
          </w:r>
        </w:sdtContent>
      </w:sdt>
    </w:p>
    <w:p w14:paraId="784550A5" w14:textId="77777777" w:rsidR="00B6495A" w:rsidRDefault="00B6495A" w:rsidP="00BE48AD">
      <w:pPr>
        <w:pStyle w:val="SectionTitle"/>
        <w:spacing w:line="240" w:lineRule="auto"/>
      </w:pPr>
    </w:p>
    <w:p w14:paraId="4DF7347B" w14:textId="77777777" w:rsidR="00BE48AD" w:rsidRDefault="00BE48AD" w:rsidP="00BE48AD"/>
    <w:p w14:paraId="20956C3D" w14:textId="77777777" w:rsidR="00BE48AD" w:rsidRPr="00BE48AD" w:rsidRDefault="00BE48AD" w:rsidP="00BE48AD"/>
    <w:p w14:paraId="753BAD09" w14:textId="1633AFD9" w:rsidR="00500997" w:rsidRDefault="00877441" w:rsidP="00BE48AD">
      <w:pPr>
        <w:pStyle w:val="SectionTitle"/>
        <w:spacing w:line="240" w:lineRule="auto"/>
      </w:pPr>
      <w:r w:rsidRPr="00877441">
        <w:t>Book Rating Prediction Model</w:t>
      </w:r>
      <w:r w:rsidR="00500997" w:rsidRPr="00FD478C">
        <w:t xml:space="preserve"> </w:t>
      </w:r>
    </w:p>
    <w:p w14:paraId="379B5CA5" w14:textId="77777777" w:rsidR="00A43186" w:rsidRDefault="00A43186" w:rsidP="00A43186">
      <w:pPr>
        <w:spacing w:line="240" w:lineRule="auto"/>
        <w:ind w:firstLine="0"/>
      </w:pPr>
    </w:p>
    <w:p w14:paraId="166D1B0A" w14:textId="4C3244A9" w:rsidR="00877441" w:rsidRPr="00E05FC9" w:rsidRDefault="00E05FC9" w:rsidP="00E05FC9">
      <w:pPr>
        <w:spacing w:line="240" w:lineRule="auto"/>
        <w:ind w:firstLine="0"/>
        <w:jc w:val="both"/>
      </w:pPr>
      <w:r w:rsidRPr="00E05FC9">
        <w:t>The following analysis aims to predict book ratings using different machine learning methods. A model of this type could help predict whether a book would be well or poorly evaluated 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w:t>
      </w:r>
      <w:r w:rsidRPr="00E05FC9">
        <w:t xml:space="preserve"> </w:t>
      </w:r>
      <w:r w:rsidRPr="00E05FC9">
        <w:t>Goodreads</w:t>
      </w:r>
      <w:r>
        <w:rPr>
          <w:rStyle w:val="FootnoteReference"/>
          <w:lang w:val="es-CR"/>
        </w:rPr>
        <w:footnoteReference w:id="2"/>
      </w:r>
      <w:r w:rsidRPr="00E05FC9">
        <w:t>.</w:t>
      </w:r>
    </w:p>
    <w:p w14:paraId="2D9B5CE4" w14:textId="77777777" w:rsidR="00BE48AD" w:rsidRPr="00E05FC9" w:rsidRDefault="00BE48AD" w:rsidP="00BE48AD">
      <w:pPr>
        <w:spacing w:line="240" w:lineRule="auto"/>
      </w:pPr>
    </w:p>
    <w:p w14:paraId="3A563A00" w14:textId="47B2B040" w:rsidR="576062CF" w:rsidRPr="007D4A2B" w:rsidRDefault="00D2231C" w:rsidP="00BE48AD">
      <w:pPr>
        <w:pStyle w:val="Heading2"/>
        <w:numPr>
          <w:ilvl w:val="0"/>
          <w:numId w:val="1"/>
        </w:numPr>
        <w:spacing w:line="240" w:lineRule="auto"/>
        <w:ind w:left="540" w:hanging="180"/>
      </w:pPr>
      <w:r>
        <w:t>Data</w:t>
      </w:r>
      <w:r w:rsidR="576062CF" w:rsidRPr="007D4A2B">
        <w:t xml:space="preserve"> </w:t>
      </w:r>
    </w:p>
    <w:p w14:paraId="776DB479" w14:textId="77777777" w:rsidR="00BE48AD" w:rsidRDefault="00BE48AD" w:rsidP="00BE48AD">
      <w:pPr>
        <w:spacing w:line="240" w:lineRule="auto"/>
        <w:ind w:firstLine="0"/>
        <w:rPr>
          <w:highlight w:val="yellow"/>
        </w:rPr>
      </w:pPr>
    </w:p>
    <w:p w14:paraId="6CA74E40" w14:textId="2361818E" w:rsidR="003B53D4" w:rsidRDefault="003B53D4" w:rsidP="003B53D4">
      <w:pPr>
        <w:spacing w:line="240" w:lineRule="auto"/>
        <w:ind w:firstLine="0"/>
        <w:jc w:val="both"/>
      </w:pPr>
      <w:r w:rsidRPr="003B53D4">
        <w:t xml:space="preserve">The database </w:t>
      </w:r>
      <w:r w:rsidR="008210D4">
        <w:t xml:space="preserve">contains </w:t>
      </w:r>
      <w:r w:rsidRPr="003B53D4">
        <w:t>12 columns and 11</w:t>
      </w:r>
      <w:r>
        <w:t>,</w:t>
      </w:r>
      <w:r w:rsidRPr="003B53D4">
        <w:t>127 registers. However, of these 12 columns there are four (</w:t>
      </w:r>
      <w:proofErr w:type="spellStart"/>
      <w:r w:rsidRPr="00A064D9">
        <w:rPr>
          <w:i/>
          <w:iCs/>
        </w:rPr>
        <w:t>bookID</w:t>
      </w:r>
      <w:proofErr w:type="spellEnd"/>
      <w:r w:rsidRPr="00A064D9">
        <w:rPr>
          <w:i/>
          <w:iCs/>
        </w:rPr>
        <w:t xml:space="preserve">, </w:t>
      </w:r>
      <w:proofErr w:type="spellStart"/>
      <w:r w:rsidRPr="00A064D9">
        <w:rPr>
          <w:i/>
          <w:iCs/>
        </w:rPr>
        <w:t>isbn</w:t>
      </w:r>
      <w:proofErr w:type="spellEnd"/>
      <w:r w:rsidRPr="00A064D9">
        <w:rPr>
          <w:i/>
          <w:iCs/>
        </w:rPr>
        <w:t>, isbn13, title</w:t>
      </w:r>
      <w:r w:rsidRPr="003B53D4">
        <w:t>), which correspond to book identifiers and are therefore discarded as predictor</w:t>
      </w:r>
      <w:r w:rsidR="00A064D9">
        <w:t>s</w:t>
      </w:r>
      <w:r w:rsidRPr="003B53D4">
        <w:t xml:space="preserve"> variables; the </w:t>
      </w:r>
      <w:r w:rsidRPr="00A064D9">
        <w:rPr>
          <w:i/>
          <w:iCs/>
        </w:rPr>
        <w:t>authors</w:t>
      </w:r>
      <w:r w:rsidRPr="003B53D4">
        <w:t xml:space="preserve"> and </w:t>
      </w:r>
      <w:r w:rsidRPr="00A064D9">
        <w:rPr>
          <w:i/>
          <w:iCs/>
        </w:rPr>
        <w:t>publishers</w:t>
      </w:r>
      <w:r w:rsidRPr="003B53D4">
        <w:t xml:space="preserve"> are also not taken as variables on this occasion. Finally, the </w:t>
      </w:r>
      <w:proofErr w:type="spellStart"/>
      <w:r w:rsidRPr="00A064D9">
        <w:rPr>
          <w:i/>
          <w:iCs/>
        </w:rPr>
        <w:t>average_rating</w:t>
      </w:r>
      <w:proofErr w:type="spellEnd"/>
      <w:r w:rsidRPr="003B53D4">
        <w:t xml:space="preserve"> variable is the one to be predicted, </w:t>
      </w:r>
      <w:r w:rsidR="00A064D9" w:rsidRPr="00A064D9">
        <w:t>therefore only 5 possible predictors are available</w:t>
      </w:r>
      <w:r w:rsidRPr="003B53D4">
        <w:t xml:space="preserve">: </w:t>
      </w:r>
      <w:proofErr w:type="spellStart"/>
      <w:r w:rsidRPr="003B53D4">
        <w:t>language_code</w:t>
      </w:r>
      <w:proofErr w:type="spellEnd"/>
      <w:r w:rsidRPr="003B53D4">
        <w:t xml:space="preserve">, </w:t>
      </w:r>
      <w:proofErr w:type="spellStart"/>
      <w:r w:rsidRPr="003B53D4">
        <w:t>num_pages</w:t>
      </w:r>
      <w:proofErr w:type="spellEnd"/>
      <w:r w:rsidRPr="003B53D4">
        <w:t xml:space="preserve">, </w:t>
      </w:r>
      <w:proofErr w:type="spellStart"/>
      <w:r w:rsidRPr="003B53D4">
        <w:t>ratings_count</w:t>
      </w:r>
      <w:proofErr w:type="spellEnd"/>
      <w:r w:rsidRPr="003B53D4">
        <w:t xml:space="preserve">, </w:t>
      </w:r>
      <w:proofErr w:type="spellStart"/>
      <w:r w:rsidRPr="003B53D4">
        <w:t>text_reviews_count</w:t>
      </w:r>
      <w:proofErr w:type="spellEnd"/>
      <w:r w:rsidRPr="003B53D4">
        <w:t xml:space="preserve"> and </w:t>
      </w:r>
      <w:proofErr w:type="spellStart"/>
      <w:r w:rsidRPr="003B53D4">
        <w:t>publication_date</w:t>
      </w:r>
      <w:proofErr w:type="spellEnd"/>
      <w:r w:rsidRPr="003B53D4">
        <w:t>.</w:t>
      </w:r>
    </w:p>
    <w:p w14:paraId="5008EB68" w14:textId="77777777" w:rsidR="003B53D4" w:rsidRDefault="003B53D4" w:rsidP="003B53D4">
      <w:pPr>
        <w:spacing w:line="240" w:lineRule="auto"/>
        <w:ind w:firstLine="0"/>
        <w:jc w:val="both"/>
      </w:pPr>
    </w:p>
    <w:p w14:paraId="53D05588" w14:textId="63466C88" w:rsidR="003B53D4" w:rsidRDefault="00704CD1" w:rsidP="00704CD1">
      <w:pPr>
        <w:pStyle w:val="Heading2"/>
        <w:numPr>
          <w:ilvl w:val="1"/>
          <w:numId w:val="1"/>
        </w:numPr>
        <w:spacing w:line="240" w:lineRule="auto"/>
      </w:pPr>
      <w:r>
        <w:t>D</w:t>
      </w:r>
      <w:r w:rsidRPr="00704CD1">
        <w:t>ata cleaning</w:t>
      </w:r>
    </w:p>
    <w:p w14:paraId="1D8E4695" w14:textId="77777777" w:rsidR="008D6AB8" w:rsidRDefault="008D6AB8" w:rsidP="00704CD1">
      <w:pPr>
        <w:spacing w:line="240" w:lineRule="auto"/>
        <w:ind w:firstLine="0"/>
      </w:pPr>
    </w:p>
    <w:p w14:paraId="65185552" w14:textId="2CDA7177" w:rsidR="008D6AB8" w:rsidRPr="008D6AB8" w:rsidRDefault="008D6AB8" w:rsidP="008D6AB8">
      <w:pPr>
        <w:spacing w:line="240" w:lineRule="auto"/>
        <w:ind w:firstLine="0"/>
        <w:jc w:val="both"/>
      </w:pPr>
      <w:r w:rsidRPr="008D6AB8">
        <w:t>During data loading, problems were detected for the correct identification of the columns due to the presence of "</w:t>
      </w:r>
      <w:r>
        <w:t>,</w:t>
      </w:r>
      <w:r w:rsidRPr="008D6AB8">
        <w:t>" in the names of the authors</w:t>
      </w:r>
      <w:r>
        <w:t xml:space="preserve">, and </w:t>
      </w:r>
      <w:r w:rsidRPr="008D6AB8">
        <w:t xml:space="preserve">the </w:t>
      </w:r>
      <w:r>
        <w:t xml:space="preserve">use of the </w:t>
      </w:r>
      <w:r w:rsidRPr="008D6AB8">
        <w:t>"</w:t>
      </w:r>
      <w:r>
        <w:t>,</w:t>
      </w:r>
      <w:r w:rsidRPr="008D6AB8">
        <w:t xml:space="preserve">" </w:t>
      </w:r>
      <w:r>
        <w:t xml:space="preserve">at the same time </w:t>
      </w:r>
      <w:r w:rsidRPr="008D6AB8">
        <w:t>as separator character of the fields</w:t>
      </w:r>
      <w:r>
        <w:t xml:space="preserve"> </w:t>
      </w:r>
      <w:r w:rsidRPr="008D6AB8">
        <w:t>in the file. To solve this problem, the "</w:t>
      </w:r>
      <w:r>
        <w:t>,</w:t>
      </w:r>
      <w:r w:rsidRPr="008D6AB8">
        <w:t>"</w:t>
      </w:r>
      <w:r>
        <w:t xml:space="preserve"> </w:t>
      </w:r>
      <w:r w:rsidRPr="008D6AB8">
        <w:t>in the authors field</w:t>
      </w:r>
      <w:r w:rsidRPr="008D6AB8">
        <w:t xml:space="preserve"> </w:t>
      </w:r>
      <w:r w:rsidRPr="008D6AB8">
        <w:t>was replaced by a " -"</w:t>
      </w:r>
      <w:r>
        <w:t xml:space="preserve">; this was applied </w:t>
      </w:r>
      <w:r w:rsidRPr="008D6AB8">
        <w:t xml:space="preserve">specifically </w:t>
      </w:r>
      <w:r>
        <w:t>to</w:t>
      </w:r>
      <w:r w:rsidRPr="008D6AB8">
        <w:t xml:space="preserve"> 4 records that were the only ones showing this problem</w:t>
      </w:r>
      <w:r w:rsidR="000E6711">
        <w:t>, thanks to that change it was possible to keep them</w:t>
      </w:r>
      <w:r w:rsidRPr="008D6AB8">
        <w:t>.</w:t>
      </w:r>
    </w:p>
    <w:p w14:paraId="6E03F395" w14:textId="77777777" w:rsidR="00704CD1" w:rsidRPr="00704CD1" w:rsidRDefault="00704CD1" w:rsidP="00704CD1">
      <w:pPr>
        <w:spacing w:line="240" w:lineRule="auto"/>
        <w:ind w:firstLine="0"/>
        <w:rPr>
          <w:highlight w:val="yellow"/>
          <w:lang w:val="es-CR"/>
        </w:rPr>
      </w:pPr>
    </w:p>
    <w:p w14:paraId="2B4E2F4A" w14:textId="20029A1B" w:rsidR="00274581" w:rsidRPr="00704CD1" w:rsidRDefault="00704CD1" w:rsidP="00704CD1">
      <w:pPr>
        <w:pStyle w:val="Heading2"/>
        <w:numPr>
          <w:ilvl w:val="1"/>
          <w:numId w:val="1"/>
        </w:numPr>
        <w:spacing w:line="240" w:lineRule="auto"/>
      </w:pPr>
      <w:r>
        <w:t>D</w:t>
      </w:r>
      <w:r w:rsidRPr="00704CD1">
        <w:t>ata processing</w:t>
      </w:r>
    </w:p>
    <w:p w14:paraId="20E3288C" w14:textId="77777777" w:rsidR="00704CD1" w:rsidRDefault="00704CD1" w:rsidP="00BE48AD">
      <w:pPr>
        <w:spacing w:line="240" w:lineRule="auto"/>
        <w:ind w:firstLine="0"/>
        <w:rPr>
          <w:highlight w:val="yellow"/>
          <w:lang w:val="es-CR"/>
        </w:rPr>
      </w:pPr>
    </w:p>
    <w:p w14:paraId="4A30E8FC" w14:textId="77777777" w:rsidR="000E6711" w:rsidRPr="003B53D4" w:rsidRDefault="000E6711" w:rsidP="00BE48AD">
      <w:pPr>
        <w:spacing w:line="240" w:lineRule="auto"/>
        <w:ind w:firstLine="0"/>
        <w:rPr>
          <w:highlight w:val="yellow"/>
          <w:lang w:val="es-CR"/>
        </w:rPr>
      </w:pPr>
    </w:p>
    <w:p w14:paraId="22E84E96" w14:textId="3E5876C8" w:rsidR="00704CD1" w:rsidRPr="00704CD1" w:rsidRDefault="00704CD1" w:rsidP="00704CD1">
      <w:pPr>
        <w:pStyle w:val="Heading2"/>
        <w:numPr>
          <w:ilvl w:val="1"/>
          <w:numId w:val="1"/>
        </w:numPr>
        <w:spacing w:line="240" w:lineRule="auto"/>
      </w:pPr>
      <w:r>
        <w:t>E</w:t>
      </w:r>
      <w:r w:rsidR="00BE48AD" w:rsidRPr="00704CD1">
        <w:t>xploratory analysis</w:t>
      </w:r>
    </w:p>
    <w:p w14:paraId="639CA8EA" w14:textId="77777777" w:rsidR="00704CD1" w:rsidRDefault="00704CD1" w:rsidP="00BE48AD">
      <w:pPr>
        <w:spacing w:line="240" w:lineRule="auto"/>
        <w:ind w:firstLine="0"/>
        <w:rPr>
          <w:highlight w:val="yellow"/>
        </w:rPr>
      </w:pPr>
    </w:p>
    <w:p w14:paraId="18FBF79B" w14:textId="0C090DE6" w:rsidR="576062CF" w:rsidRPr="00BE48AD" w:rsidRDefault="00BE48AD" w:rsidP="00BE48AD">
      <w:pPr>
        <w:spacing w:line="240" w:lineRule="auto"/>
        <w:ind w:firstLine="0"/>
        <w:rPr>
          <w:highlight w:val="yellow"/>
        </w:rPr>
      </w:pPr>
      <w:r w:rsidRPr="00BE48AD">
        <w:rPr>
          <w:highlight w:val="yellow"/>
        </w:rPr>
        <w:t>plots of relevant attributes) and feature selection (feature engineering, feature pruning, choice justification)</w:t>
      </w:r>
    </w:p>
    <w:p w14:paraId="3EABBAFA" w14:textId="77777777" w:rsidR="00BE48AD" w:rsidRDefault="00BE48AD" w:rsidP="00BE48AD">
      <w:pPr>
        <w:spacing w:line="240" w:lineRule="auto"/>
        <w:ind w:firstLine="0"/>
      </w:pPr>
    </w:p>
    <w:p w14:paraId="1556B47A" w14:textId="2410BA3D" w:rsidR="576062CF" w:rsidRPr="007D4A2B" w:rsidRDefault="00D2231C" w:rsidP="00BE48AD">
      <w:pPr>
        <w:pStyle w:val="Heading2"/>
        <w:numPr>
          <w:ilvl w:val="0"/>
          <w:numId w:val="1"/>
        </w:numPr>
        <w:spacing w:line="240" w:lineRule="auto"/>
        <w:ind w:left="540" w:hanging="180"/>
      </w:pPr>
      <w:r>
        <w:t>Methodology</w:t>
      </w:r>
      <w:r w:rsidR="576062CF" w:rsidRPr="007D4A2B">
        <w:t xml:space="preserve"> </w:t>
      </w:r>
    </w:p>
    <w:p w14:paraId="4CC50461" w14:textId="77777777" w:rsidR="00BE48AD" w:rsidRDefault="00BE48AD" w:rsidP="00BE48AD">
      <w:pPr>
        <w:spacing w:line="240" w:lineRule="auto"/>
        <w:ind w:firstLine="0"/>
      </w:pPr>
    </w:p>
    <w:p w14:paraId="106ABC3C" w14:textId="4AF24EC7" w:rsidR="00BE48AD" w:rsidRDefault="00BE48AD" w:rsidP="00BE48AD">
      <w:pPr>
        <w:spacing w:line="240" w:lineRule="auto"/>
        <w:ind w:firstLine="0"/>
      </w:pPr>
      <w:r w:rsidRPr="00BE48AD">
        <w:rPr>
          <w:highlight w:val="yellow"/>
        </w:rPr>
        <w:t>Model training (motivation for selected model, comparison of different models) and evaluation (evaluation metric, results interpretation)</w:t>
      </w:r>
    </w:p>
    <w:p w14:paraId="4E8C2A3A" w14:textId="77777777" w:rsidR="00D2231C" w:rsidRDefault="00D2231C" w:rsidP="00BE48AD">
      <w:pPr>
        <w:spacing w:line="240" w:lineRule="auto"/>
      </w:pPr>
    </w:p>
    <w:p w14:paraId="6C21CA57" w14:textId="4BB4FF06" w:rsidR="00D2231C" w:rsidRPr="007D4A2B" w:rsidRDefault="00D2231C" w:rsidP="00BE48AD">
      <w:pPr>
        <w:pStyle w:val="Heading2"/>
        <w:numPr>
          <w:ilvl w:val="0"/>
          <w:numId w:val="1"/>
        </w:numPr>
        <w:spacing w:line="240" w:lineRule="auto"/>
        <w:ind w:left="540" w:hanging="180"/>
      </w:pPr>
      <w:r>
        <w:t>Results</w:t>
      </w:r>
    </w:p>
    <w:p w14:paraId="619F7188" w14:textId="77777777" w:rsidR="00D2231C" w:rsidRDefault="00D2231C" w:rsidP="00BE48AD">
      <w:pPr>
        <w:spacing w:line="240" w:lineRule="auto"/>
        <w:ind w:firstLine="0"/>
      </w:pPr>
    </w:p>
    <w:p w14:paraId="2278987F" w14:textId="46B16E55" w:rsidR="576062CF" w:rsidRDefault="576062CF" w:rsidP="00BE48AD">
      <w:pPr>
        <w:spacing w:line="240" w:lineRule="auto"/>
        <w:ind w:firstLine="0"/>
      </w:pPr>
    </w:p>
    <w:p w14:paraId="077EF770" w14:textId="77777777" w:rsidR="576062CF" w:rsidRDefault="576062CF" w:rsidP="00E05FC9">
      <w:pPr>
        <w:spacing w:line="240" w:lineRule="auto"/>
        <w:ind w:firstLine="0"/>
      </w:pPr>
      <w:r>
        <w:br w:type="page"/>
      </w:r>
    </w:p>
    <w:p w14:paraId="2CE7391D" w14:textId="77777777" w:rsidR="576062CF" w:rsidRDefault="00000000" w:rsidP="00BE48AD">
      <w:pPr>
        <w:pStyle w:val="SectionTitle"/>
        <w:spacing w:line="240" w:lineRule="auto"/>
      </w:pPr>
      <w:sdt>
        <w:sdtPr>
          <w:id w:val="682713825"/>
          <w:placeholder>
            <w:docPart w:val="88EE61F269A8410C9A211818BEC30FD6"/>
          </w:placeholder>
          <w:temporary/>
          <w:showingPlcHdr/>
          <w15:appearance w15:val="hidden"/>
        </w:sdtPr>
        <w:sdtContent>
          <w:r w:rsidR="00FA4C9E" w:rsidRPr="576062CF">
            <w:t>References</w:t>
          </w:r>
        </w:sdtContent>
      </w:sdt>
      <w:r w:rsidR="576062CF" w:rsidRPr="576062CF">
        <w:t xml:space="preserve"> </w:t>
      </w:r>
    </w:p>
    <w:p w14:paraId="3D86D491" w14:textId="77777777" w:rsidR="576062CF" w:rsidRPr="00530EF3" w:rsidRDefault="00000000" w:rsidP="00BE48AD">
      <w:pPr>
        <w:pStyle w:val="References"/>
        <w:spacing w:line="240" w:lineRule="auto"/>
      </w:pPr>
      <w:sdt>
        <w:sdtPr>
          <w:rPr>
            <w:highlight w:val="yellow"/>
          </w:rPr>
          <w:id w:val="-558623481"/>
          <w:placeholder>
            <w:docPart w:val="1C064CC5839543CFA05BDB78CF7D57BF"/>
          </w:placeholder>
          <w:temporary/>
          <w:showingPlcHdr/>
          <w15:appearance w15:val="hidden"/>
        </w:sdtPr>
        <w:sdtContent>
          <w:r w:rsidR="00FA4C9E" w:rsidRPr="00D2231C">
            <w:rPr>
              <w:highlight w:val="yellow"/>
            </w:rPr>
            <w:t>Last Name, A. B. (Year). Article Title.</w:t>
          </w:r>
        </w:sdtContent>
      </w:sdt>
      <w:r w:rsidR="72E609EB" w:rsidRPr="00D2231C">
        <w:rPr>
          <w:highlight w:val="yellow"/>
        </w:rPr>
        <w:t xml:space="preserve"> </w:t>
      </w:r>
      <w:sdt>
        <w:sdtPr>
          <w:rPr>
            <w:rStyle w:val="Emphasis"/>
            <w:highlight w:val="yellow"/>
          </w:rPr>
          <w:id w:val="-347027231"/>
          <w:placeholder>
            <w:docPart w:val="387F238A825C4D04BF7590903BFEDB2A"/>
          </w:placeholder>
          <w:showingPlcHdr/>
          <w15:appearance w15:val="hidden"/>
        </w:sdtPr>
        <w:sdtContent>
          <w:r w:rsidR="00530EF3" w:rsidRPr="00D2231C">
            <w:rPr>
              <w:rStyle w:val="Emphasis"/>
              <w:highlight w:val="yellow"/>
            </w:rPr>
            <w:t>Journal Title</w:t>
          </w:r>
        </w:sdtContent>
      </w:sdt>
      <w:sdt>
        <w:sdtPr>
          <w:rPr>
            <w:highlight w:val="yellow"/>
          </w:rPr>
          <w:id w:val="942426849"/>
          <w:placeholder>
            <w:docPart w:val="94CA81E299BA4012BA734AE0FC3FB052"/>
          </w:placeholder>
          <w:showingPlcHdr/>
          <w15:appearance w15:val="hidden"/>
        </w:sdtPr>
        <w:sdtContent>
          <w:r w:rsidR="00530EF3" w:rsidRPr="00D2231C">
            <w:rPr>
              <w:highlight w:val="yellow"/>
            </w:rPr>
            <w:t>, Pages #-#. URL.</w:t>
          </w:r>
        </w:sdtContent>
      </w:sdt>
      <w:r w:rsidR="00530EF3" w:rsidRPr="00D2231C">
        <w:rPr>
          <w:highlight w:val="yellow"/>
        </w:rPr>
        <w:t xml:space="preserve"> </w:t>
      </w:r>
      <w:sdt>
        <w:sdtPr>
          <w:rPr>
            <w:highlight w:val="yellow"/>
          </w:rPr>
          <w:id w:val="494080928"/>
          <w:placeholder>
            <w:docPart w:val="A29702EB6B384F1D84D81448440243FC"/>
          </w:placeholder>
          <w:showingPlcHdr/>
          <w15:appearance w15:val="hidden"/>
        </w:sdtPr>
        <w:sdtContent>
          <w:r w:rsidR="00530EF3" w:rsidRPr="00D2231C">
            <w:rPr>
              <w:color w:val="4472C4" w:themeColor="accent1"/>
              <w:highlight w:val="yellow"/>
              <w:u w:val="single"/>
            </w:rPr>
            <w:t>URL</w:t>
          </w:r>
          <w:r w:rsidR="00530EF3" w:rsidRPr="00D2231C">
            <w:rPr>
              <w:highlight w:val="yellow"/>
            </w:rPr>
            <w:t>.</w:t>
          </w:r>
        </w:sdtContent>
      </w:sdt>
    </w:p>
    <w:p w14:paraId="20B36226" w14:textId="77777777" w:rsidR="00D2231C" w:rsidRDefault="00D2231C" w:rsidP="00BE48AD">
      <w:pPr>
        <w:pStyle w:val="SectionTitle"/>
        <w:spacing w:line="240" w:lineRule="auto"/>
      </w:pPr>
    </w:p>
    <w:p w14:paraId="31327E5C" w14:textId="77777777" w:rsidR="576062CF" w:rsidRDefault="576062CF" w:rsidP="00BE48AD">
      <w:pPr>
        <w:spacing w:line="240" w:lineRule="auto"/>
      </w:pPr>
      <w:r>
        <w:br w:type="page"/>
      </w:r>
    </w:p>
    <w:p w14:paraId="79265387" w14:textId="77777777" w:rsidR="576062CF" w:rsidRDefault="00000000" w:rsidP="00BE48AD">
      <w:pPr>
        <w:pStyle w:val="SectionTitle"/>
        <w:spacing w:line="240" w:lineRule="auto"/>
      </w:pPr>
      <w:sdt>
        <w:sdtPr>
          <w:id w:val="994682895"/>
          <w:placeholder>
            <w:docPart w:val="ACC50849993F4A81908059FEA7FCA8D4"/>
          </w:placeholder>
          <w:temporary/>
          <w:showingPlcHdr/>
          <w15:appearance w15:val="hidden"/>
        </w:sdtPr>
        <w:sdtContent>
          <w:r w:rsidR="00FA4C9E" w:rsidRPr="576062CF">
            <w:t>Tables</w:t>
          </w:r>
        </w:sdtContent>
      </w:sdt>
      <w:r w:rsidR="576062CF" w:rsidRPr="576062CF">
        <w:t xml:space="preserve"> </w:t>
      </w:r>
    </w:p>
    <w:p w14:paraId="4E5F6684" w14:textId="77777777" w:rsidR="576062CF" w:rsidRDefault="00000000" w:rsidP="00BE48AD">
      <w:pPr>
        <w:pStyle w:val="CaptionCallout"/>
        <w:spacing w:line="240" w:lineRule="auto"/>
      </w:pPr>
      <w:sdt>
        <w:sdtPr>
          <w:id w:val="-1132940838"/>
          <w:placeholder>
            <w:docPart w:val="3FC0FFBA99FF4991A06A3788FE05775C"/>
          </w:placeholder>
          <w:temporary/>
          <w:showingPlcHdr/>
          <w15:appearance w15:val="hidden"/>
        </w:sdtPr>
        <w:sdtContent>
          <w:r w:rsidR="00FA4C9E">
            <w:t>Table 1</w:t>
          </w:r>
        </w:sdtContent>
      </w:sdt>
      <w:r w:rsidR="576062CF">
        <w:t xml:space="preserve"> </w:t>
      </w:r>
    </w:p>
    <w:p w14:paraId="3CECB530" w14:textId="77777777" w:rsidR="576062CF" w:rsidRPr="00530EF3" w:rsidRDefault="00000000" w:rsidP="00BE48AD">
      <w:pPr>
        <w:pStyle w:val="Caption"/>
        <w:spacing w:line="240" w:lineRule="auto"/>
      </w:pPr>
      <w:sdt>
        <w:sdtPr>
          <w:id w:val="1556357552"/>
          <w:placeholder>
            <w:docPart w:val="E55D4F368A3A43B39F32A194BA8B4F8A"/>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4122E31" w14:textId="77777777" w:rsidTr="00DF3215">
        <w:tc>
          <w:tcPr>
            <w:tcW w:w="1845" w:type="dxa"/>
            <w:tcBorders>
              <w:top w:val="single" w:sz="12" w:space="0" w:color="auto"/>
              <w:bottom w:val="single" w:sz="12" w:space="0" w:color="auto"/>
            </w:tcBorders>
          </w:tcPr>
          <w:p w14:paraId="5FEFC71B" w14:textId="77777777" w:rsidR="576062CF" w:rsidRDefault="00000000" w:rsidP="00BE48AD">
            <w:pPr>
              <w:pStyle w:val="NoIndent"/>
              <w:spacing w:line="240" w:lineRule="auto"/>
            </w:pPr>
            <w:sdt>
              <w:sdtPr>
                <w:id w:val="-140042392"/>
                <w:placeholder>
                  <w:docPart w:val="943FE0C628CD4D39A54F5FE3BCDC2CF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CB63A64" w14:textId="77777777" w:rsidR="576062CF" w:rsidRDefault="00000000" w:rsidP="00BE48AD">
            <w:pPr>
              <w:pStyle w:val="NoIndent"/>
              <w:spacing w:line="240" w:lineRule="auto"/>
            </w:pPr>
            <w:sdt>
              <w:sdtPr>
                <w:id w:val="1498536787"/>
                <w:placeholder>
                  <w:docPart w:val="257BD98490BD48F193629567E5909197"/>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45EAD12A" w14:textId="77777777" w:rsidR="576062CF" w:rsidRDefault="00000000" w:rsidP="00BE48AD">
            <w:pPr>
              <w:pStyle w:val="NoIndent"/>
              <w:spacing w:line="240" w:lineRule="auto"/>
            </w:pPr>
            <w:sdt>
              <w:sdtPr>
                <w:id w:val="-1615745668"/>
                <w:placeholder>
                  <w:docPart w:val="E3C97303F2F54562B026FBFD0997A861"/>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5C6712FF" w14:textId="77777777" w:rsidR="576062CF" w:rsidRDefault="00000000" w:rsidP="00BE48AD">
            <w:pPr>
              <w:pStyle w:val="NoIndent"/>
              <w:spacing w:line="240" w:lineRule="auto"/>
            </w:pPr>
            <w:sdt>
              <w:sdtPr>
                <w:id w:val="-1938125083"/>
                <w:placeholder>
                  <w:docPart w:val="0E98D8A8C1EE46DD87050265720C9C4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9509933" w14:textId="77777777" w:rsidR="576062CF" w:rsidRDefault="00000000" w:rsidP="00BE48AD">
            <w:pPr>
              <w:pStyle w:val="NoIndent"/>
              <w:spacing w:line="240" w:lineRule="auto"/>
            </w:pPr>
            <w:sdt>
              <w:sdtPr>
                <w:id w:val="1058903036"/>
                <w:placeholder>
                  <w:docPart w:val="D9E20F5DEDC64AF7920C3DA8BF453E19"/>
                </w:placeholder>
                <w:temporary/>
                <w:showingPlcHdr/>
                <w15:appearance w15:val="hidden"/>
              </w:sdtPr>
              <w:sdtContent>
                <w:r w:rsidR="00823731" w:rsidRPr="576062CF">
                  <w:t>Column Head</w:t>
                </w:r>
              </w:sdtContent>
            </w:sdt>
          </w:p>
        </w:tc>
      </w:tr>
      <w:tr w:rsidR="576062CF" w14:paraId="2EDAB085" w14:textId="77777777" w:rsidTr="00DF3215">
        <w:tc>
          <w:tcPr>
            <w:tcW w:w="1845" w:type="dxa"/>
            <w:tcBorders>
              <w:top w:val="single" w:sz="12" w:space="0" w:color="auto"/>
            </w:tcBorders>
          </w:tcPr>
          <w:p w14:paraId="6882E098" w14:textId="77777777" w:rsidR="576062CF" w:rsidRDefault="00000000" w:rsidP="00BE48AD">
            <w:pPr>
              <w:pStyle w:val="NoIndent"/>
              <w:spacing w:line="240" w:lineRule="auto"/>
            </w:pPr>
            <w:sdt>
              <w:sdtPr>
                <w:id w:val="-550385774"/>
                <w:placeholder>
                  <w:docPart w:val="5B2BCF1753B742A5AEABF64FFBE05D34"/>
                </w:placeholder>
                <w:temporary/>
                <w:showingPlcHdr/>
                <w15:appearance w15:val="hidden"/>
              </w:sdtPr>
              <w:sdtContent>
                <w:r w:rsidR="00823731" w:rsidRPr="576062CF">
                  <w:t>Row Head</w:t>
                </w:r>
              </w:sdtContent>
            </w:sdt>
          </w:p>
        </w:tc>
        <w:tc>
          <w:tcPr>
            <w:tcW w:w="1845" w:type="dxa"/>
            <w:tcBorders>
              <w:top w:val="single" w:sz="12" w:space="0" w:color="auto"/>
            </w:tcBorders>
          </w:tcPr>
          <w:p w14:paraId="7FEF1C67" w14:textId="77777777" w:rsidR="576062CF" w:rsidRDefault="00000000" w:rsidP="00BE48AD">
            <w:pPr>
              <w:pStyle w:val="NoIndent"/>
              <w:spacing w:line="240" w:lineRule="auto"/>
            </w:pPr>
            <w:sdt>
              <w:sdtPr>
                <w:id w:val="913054159"/>
                <w:placeholder>
                  <w:docPart w:val="F2ABB703A0F8491AA26B0D94AB23B5FC"/>
                </w:placeholder>
                <w:temporary/>
                <w:showingPlcHdr/>
                <w15:appearance w15:val="hidden"/>
              </w:sdtPr>
              <w:sdtContent>
                <w:r w:rsidR="00823731">
                  <w:t>123</w:t>
                </w:r>
              </w:sdtContent>
            </w:sdt>
          </w:p>
        </w:tc>
        <w:tc>
          <w:tcPr>
            <w:tcW w:w="1845" w:type="dxa"/>
            <w:tcBorders>
              <w:top w:val="single" w:sz="12" w:space="0" w:color="auto"/>
            </w:tcBorders>
          </w:tcPr>
          <w:p w14:paraId="13219EEC" w14:textId="77777777" w:rsidR="576062CF" w:rsidRDefault="00000000" w:rsidP="00BE48AD">
            <w:pPr>
              <w:pStyle w:val="NoIndent"/>
              <w:spacing w:line="240" w:lineRule="auto"/>
            </w:pPr>
            <w:sdt>
              <w:sdtPr>
                <w:id w:val="1058124394"/>
                <w:placeholder>
                  <w:docPart w:val="4C180C2E2DC6484B8B07E5324C115658"/>
                </w:placeholder>
                <w:temporary/>
                <w:showingPlcHdr/>
                <w15:appearance w15:val="hidden"/>
              </w:sdtPr>
              <w:sdtContent>
                <w:r w:rsidR="00823731">
                  <w:t>123</w:t>
                </w:r>
              </w:sdtContent>
            </w:sdt>
          </w:p>
        </w:tc>
        <w:tc>
          <w:tcPr>
            <w:tcW w:w="1845" w:type="dxa"/>
            <w:tcBorders>
              <w:top w:val="single" w:sz="12" w:space="0" w:color="auto"/>
            </w:tcBorders>
          </w:tcPr>
          <w:p w14:paraId="0BDA6ED2" w14:textId="77777777" w:rsidR="576062CF" w:rsidRDefault="00000000" w:rsidP="00BE48AD">
            <w:pPr>
              <w:pStyle w:val="NoIndent"/>
              <w:spacing w:line="240" w:lineRule="auto"/>
            </w:pPr>
            <w:sdt>
              <w:sdtPr>
                <w:id w:val="703761216"/>
                <w:placeholder>
                  <w:docPart w:val="2E0AFBD9D778453489D313D1F560985A"/>
                </w:placeholder>
                <w:temporary/>
                <w:showingPlcHdr/>
                <w15:appearance w15:val="hidden"/>
              </w:sdtPr>
              <w:sdtContent>
                <w:r w:rsidR="00823731">
                  <w:t>123</w:t>
                </w:r>
              </w:sdtContent>
            </w:sdt>
          </w:p>
        </w:tc>
        <w:tc>
          <w:tcPr>
            <w:tcW w:w="1845" w:type="dxa"/>
            <w:tcBorders>
              <w:top w:val="single" w:sz="12" w:space="0" w:color="auto"/>
            </w:tcBorders>
          </w:tcPr>
          <w:p w14:paraId="55DA32C6" w14:textId="77777777" w:rsidR="576062CF" w:rsidRDefault="00000000" w:rsidP="00BE48AD">
            <w:pPr>
              <w:pStyle w:val="NoIndent"/>
              <w:spacing w:line="240" w:lineRule="auto"/>
            </w:pPr>
            <w:sdt>
              <w:sdtPr>
                <w:id w:val="1310136087"/>
                <w:placeholder>
                  <w:docPart w:val="ABC7FC6616194200BDE5514F7C7921BE"/>
                </w:placeholder>
                <w:temporary/>
                <w:showingPlcHdr/>
                <w15:appearance w15:val="hidden"/>
              </w:sdtPr>
              <w:sdtContent>
                <w:r w:rsidR="00823731">
                  <w:t>123</w:t>
                </w:r>
              </w:sdtContent>
            </w:sdt>
          </w:p>
        </w:tc>
      </w:tr>
      <w:tr w:rsidR="576062CF" w14:paraId="0A26C408" w14:textId="77777777" w:rsidTr="00DF3215">
        <w:tc>
          <w:tcPr>
            <w:tcW w:w="1845" w:type="dxa"/>
          </w:tcPr>
          <w:p w14:paraId="16B2A8F3" w14:textId="77777777" w:rsidR="576062CF" w:rsidRDefault="00000000" w:rsidP="00BE48AD">
            <w:pPr>
              <w:pStyle w:val="NoIndent"/>
              <w:spacing w:line="240" w:lineRule="auto"/>
            </w:pPr>
            <w:sdt>
              <w:sdtPr>
                <w:id w:val="225491631"/>
                <w:placeholder>
                  <w:docPart w:val="8FC41DAE22DE48A7B06395ADC5FEAC17"/>
                </w:placeholder>
                <w:temporary/>
                <w:showingPlcHdr/>
                <w15:appearance w15:val="hidden"/>
              </w:sdtPr>
              <w:sdtContent>
                <w:r w:rsidR="00823731" w:rsidRPr="576062CF">
                  <w:t>Row Head</w:t>
                </w:r>
              </w:sdtContent>
            </w:sdt>
          </w:p>
        </w:tc>
        <w:tc>
          <w:tcPr>
            <w:tcW w:w="1845" w:type="dxa"/>
          </w:tcPr>
          <w:p w14:paraId="5F082274" w14:textId="77777777" w:rsidR="576062CF" w:rsidRDefault="00000000" w:rsidP="00BE48AD">
            <w:pPr>
              <w:pStyle w:val="NoIndent"/>
              <w:spacing w:line="240" w:lineRule="auto"/>
            </w:pPr>
            <w:sdt>
              <w:sdtPr>
                <w:id w:val="639302666"/>
                <w:placeholder>
                  <w:docPart w:val="28A54EAB6BED4FC3A3D76FC1CF84B641"/>
                </w:placeholder>
                <w:temporary/>
                <w:showingPlcHdr/>
                <w15:appearance w15:val="hidden"/>
              </w:sdtPr>
              <w:sdtContent>
                <w:r w:rsidR="00823731">
                  <w:t>456</w:t>
                </w:r>
              </w:sdtContent>
            </w:sdt>
          </w:p>
        </w:tc>
        <w:tc>
          <w:tcPr>
            <w:tcW w:w="1845" w:type="dxa"/>
          </w:tcPr>
          <w:p w14:paraId="561EB479" w14:textId="77777777" w:rsidR="576062CF" w:rsidRDefault="00000000" w:rsidP="00BE48AD">
            <w:pPr>
              <w:pStyle w:val="NoIndent"/>
              <w:spacing w:line="240" w:lineRule="auto"/>
            </w:pPr>
            <w:sdt>
              <w:sdtPr>
                <w:id w:val="894621371"/>
                <w:placeholder>
                  <w:docPart w:val="586D96EE222D4C329131F16C6EFA9882"/>
                </w:placeholder>
                <w:temporary/>
                <w:showingPlcHdr/>
                <w15:appearance w15:val="hidden"/>
              </w:sdtPr>
              <w:sdtContent>
                <w:r w:rsidR="00823731">
                  <w:t>456</w:t>
                </w:r>
              </w:sdtContent>
            </w:sdt>
          </w:p>
        </w:tc>
        <w:tc>
          <w:tcPr>
            <w:tcW w:w="1845" w:type="dxa"/>
          </w:tcPr>
          <w:p w14:paraId="72FE7B38" w14:textId="77777777" w:rsidR="576062CF" w:rsidRDefault="00000000" w:rsidP="00BE48AD">
            <w:pPr>
              <w:pStyle w:val="NoIndent"/>
              <w:spacing w:line="240" w:lineRule="auto"/>
            </w:pPr>
            <w:sdt>
              <w:sdtPr>
                <w:id w:val="126904150"/>
                <w:placeholder>
                  <w:docPart w:val="2B55ED4DB70B4126908C52CE2001B035"/>
                </w:placeholder>
                <w:temporary/>
                <w:showingPlcHdr/>
                <w15:appearance w15:val="hidden"/>
              </w:sdtPr>
              <w:sdtContent>
                <w:r w:rsidR="00823731">
                  <w:t>456</w:t>
                </w:r>
              </w:sdtContent>
            </w:sdt>
          </w:p>
        </w:tc>
        <w:tc>
          <w:tcPr>
            <w:tcW w:w="1845" w:type="dxa"/>
          </w:tcPr>
          <w:p w14:paraId="27C9F773" w14:textId="77777777" w:rsidR="576062CF" w:rsidRDefault="00000000" w:rsidP="00BE48AD">
            <w:pPr>
              <w:pStyle w:val="NoIndent"/>
              <w:spacing w:line="240" w:lineRule="auto"/>
            </w:pPr>
            <w:sdt>
              <w:sdtPr>
                <w:id w:val="1650781442"/>
                <w:placeholder>
                  <w:docPart w:val="673FE83415EC45ACB3A66269DC28C0D6"/>
                </w:placeholder>
                <w:temporary/>
                <w:showingPlcHdr/>
                <w15:appearance w15:val="hidden"/>
              </w:sdtPr>
              <w:sdtContent>
                <w:r w:rsidR="00823731">
                  <w:t>456</w:t>
                </w:r>
              </w:sdtContent>
            </w:sdt>
          </w:p>
        </w:tc>
      </w:tr>
      <w:tr w:rsidR="576062CF" w14:paraId="3795ADBA" w14:textId="77777777" w:rsidTr="00DF3215">
        <w:tc>
          <w:tcPr>
            <w:tcW w:w="1845" w:type="dxa"/>
          </w:tcPr>
          <w:p w14:paraId="0C3B24CD" w14:textId="77777777" w:rsidR="576062CF" w:rsidRDefault="00000000" w:rsidP="00BE48AD">
            <w:pPr>
              <w:pStyle w:val="NoIndent"/>
              <w:spacing w:line="240" w:lineRule="auto"/>
            </w:pPr>
            <w:sdt>
              <w:sdtPr>
                <w:id w:val="-1320881899"/>
                <w:placeholder>
                  <w:docPart w:val="51D003B650954B38BE838FCBD34AB234"/>
                </w:placeholder>
                <w:temporary/>
                <w:showingPlcHdr/>
                <w15:appearance w15:val="hidden"/>
              </w:sdtPr>
              <w:sdtContent>
                <w:r w:rsidR="00823731" w:rsidRPr="576062CF">
                  <w:t>Row Head</w:t>
                </w:r>
              </w:sdtContent>
            </w:sdt>
          </w:p>
        </w:tc>
        <w:tc>
          <w:tcPr>
            <w:tcW w:w="1845" w:type="dxa"/>
          </w:tcPr>
          <w:p w14:paraId="53FF814C" w14:textId="77777777" w:rsidR="576062CF" w:rsidRDefault="00000000" w:rsidP="00BE48AD">
            <w:pPr>
              <w:pStyle w:val="NoIndent"/>
              <w:spacing w:line="240" w:lineRule="auto"/>
            </w:pPr>
            <w:sdt>
              <w:sdtPr>
                <w:id w:val="-1176963747"/>
                <w:placeholder>
                  <w:docPart w:val="94133F82888046B6B01A9F397FDFD972"/>
                </w:placeholder>
                <w:temporary/>
                <w:showingPlcHdr/>
                <w15:appearance w15:val="hidden"/>
              </w:sdtPr>
              <w:sdtContent>
                <w:r w:rsidR="00823731">
                  <w:t>789</w:t>
                </w:r>
              </w:sdtContent>
            </w:sdt>
          </w:p>
        </w:tc>
        <w:tc>
          <w:tcPr>
            <w:tcW w:w="1845" w:type="dxa"/>
          </w:tcPr>
          <w:p w14:paraId="0C101CA0" w14:textId="77777777" w:rsidR="576062CF" w:rsidRDefault="00000000" w:rsidP="00BE48AD">
            <w:pPr>
              <w:pStyle w:val="NoIndent"/>
              <w:spacing w:line="240" w:lineRule="auto"/>
            </w:pPr>
            <w:sdt>
              <w:sdtPr>
                <w:id w:val="1320927477"/>
                <w:placeholder>
                  <w:docPart w:val="A119A598EA724D0FAC88596C0DDDC4BE"/>
                </w:placeholder>
                <w:temporary/>
                <w:showingPlcHdr/>
                <w15:appearance w15:val="hidden"/>
              </w:sdtPr>
              <w:sdtContent>
                <w:r w:rsidR="00823731">
                  <w:t>789</w:t>
                </w:r>
              </w:sdtContent>
            </w:sdt>
          </w:p>
        </w:tc>
        <w:tc>
          <w:tcPr>
            <w:tcW w:w="1845" w:type="dxa"/>
          </w:tcPr>
          <w:p w14:paraId="6126DBB2" w14:textId="77777777" w:rsidR="576062CF" w:rsidRDefault="00000000" w:rsidP="00BE48AD">
            <w:pPr>
              <w:pStyle w:val="NoIndent"/>
              <w:spacing w:line="240" w:lineRule="auto"/>
            </w:pPr>
            <w:sdt>
              <w:sdtPr>
                <w:id w:val="1859227372"/>
                <w:placeholder>
                  <w:docPart w:val="68B37F73DE3F47C9AB0E04546CCFB725"/>
                </w:placeholder>
                <w:temporary/>
                <w:showingPlcHdr/>
                <w15:appearance w15:val="hidden"/>
              </w:sdtPr>
              <w:sdtContent>
                <w:r w:rsidR="00823731">
                  <w:t>789</w:t>
                </w:r>
              </w:sdtContent>
            </w:sdt>
          </w:p>
        </w:tc>
        <w:tc>
          <w:tcPr>
            <w:tcW w:w="1845" w:type="dxa"/>
          </w:tcPr>
          <w:p w14:paraId="2AC736FF" w14:textId="77777777" w:rsidR="576062CF" w:rsidRDefault="00000000" w:rsidP="00BE48AD">
            <w:pPr>
              <w:pStyle w:val="NoIndent"/>
              <w:spacing w:line="240" w:lineRule="auto"/>
            </w:pPr>
            <w:sdt>
              <w:sdtPr>
                <w:id w:val="-1366515644"/>
                <w:placeholder>
                  <w:docPart w:val="A3527671E4694E8EA26DE35CF65CA706"/>
                </w:placeholder>
                <w:temporary/>
                <w:showingPlcHdr/>
                <w15:appearance w15:val="hidden"/>
              </w:sdtPr>
              <w:sdtContent>
                <w:r w:rsidR="00823731">
                  <w:t>789</w:t>
                </w:r>
              </w:sdtContent>
            </w:sdt>
          </w:p>
        </w:tc>
      </w:tr>
      <w:tr w:rsidR="576062CF" w14:paraId="45C6B09D" w14:textId="77777777" w:rsidTr="00DF3215">
        <w:tc>
          <w:tcPr>
            <w:tcW w:w="1845" w:type="dxa"/>
          </w:tcPr>
          <w:p w14:paraId="0436914A" w14:textId="77777777" w:rsidR="576062CF" w:rsidRDefault="00000000" w:rsidP="00BE48AD">
            <w:pPr>
              <w:pStyle w:val="NoIndent"/>
              <w:spacing w:line="240" w:lineRule="auto"/>
            </w:pPr>
            <w:sdt>
              <w:sdtPr>
                <w:id w:val="1115644317"/>
                <w:placeholder>
                  <w:docPart w:val="BA4FF2E578F94561B2239FF3602503A1"/>
                </w:placeholder>
                <w:temporary/>
                <w:showingPlcHdr/>
                <w15:appearance w15:val="hidden"/>
              </w:sdtPr>
              <w:sdtContent>
                <w:r w:rsidR="00823731" w:rsidRPr="576062CF">
                  <w:t>Row Head</w:t>
                </w:r>
              </w:sdtContent>
            </w:sdt>
          </w:p>
        </w:tc>
        <w:tc>
          <w:tcPr>
            <w:tcW w:w="1845" w:type="dxa"/>
          </w:tcPr>
          <w:p w14:paraId="3C7079C2" w14:textId="77777777" w:rsidR="576062CF" w:rsidRDefault="00000000" w:rsidP="00BE48AD">
            <w:pPr>
              <w:pStyle w:val="NoIndent"/>
              <w:spacing w:line="240" w:lineRule="auto"/>
            </w:pPr>
            <w:sdt>
              <w:sdtPr>
                <w:id w:val="1649245883"/>
                <w:placeholder>
                  <w:docPart w:val="33D31790810541289A4E3B26CF87F3FA"/>
                </w:placeholder>
                <w:temporary/>
                <w:showingPlcHdr/>
                <w15:appearance w15:val="hidden"/>
              </w:sdtPr>
              <w:sdtContent>
                <w:r w:rsidR="00823731">
                  <w:t>123</w:t>
                </w:r>
              </w:sdtContent>
            </w:sdt>
          </w:p>
        </w:tc>
        <w:tc>
          <w:tcPr>
            <w:tcW w:w="1845" w:type="dxa"/>
          </w:tcPr>
          <w:p w14:paraId="41FBD1F5" w14:textId="77777777" w:rsidR="576062CF" w:rsidRDefault="00000000" w:rsidP="00BE48AD">
            <w:pPr>
              <w:pStyle w:val="NoIndent"/>
              <w:spacing w:line="240" w:lineRule="auto"/>
            </w:pPr>
            <w:sdt>
              <w:sdtPr>
                <w:id w:val="-1790052209"/>
                <w:placeholder>
                  <w:docPart w:val="93223B779AAC4C3E98B9370F6FC616A5"/>
                </w:placeholder>
                <w:temporary/>
                <w:showingPlcHdr/>
                <w15:appearance w15:val="hidden"/>
              </w:sdtPr>
              <w:sdtContent>
                <w:r w:rsidR="00823731">
                  <w:t>123</w:t>
                </w:r>
              </w:sdtContent>
            </w:sdt>
          </w:p>
        </w:tc>
        <w:tc>
          <w:tcPr>
            <w:tcW w:w="1845" w:type="dxa"/>
          </w:tcPr>
          <w:p w14:paraId="74B26C9B" w14:textId="77777777" w:rsidR="576062CF" w:rsidRDefault="00000000" w:rsidP="00BE48AD">
            <w:pPr>
              <w:pStyle w:val="NoIndent"/>
              <w:spacing w:line="240" w:lineRule="auto"/>
            </w:pPr>
            <w:sdt>
              <w:sdtPr>
                <w:id w:val="-258451729"/>
                <w:placeholder>
                  <w:docPart w:val="12D902D79B1448078800385B8919A3E1"/>
                </w:placeholder>
                <w:temporary/>
                <w:showingPlcHdr/>
                <w15:appearance w15:val="hidden"/>
              </w:sdtPr>
              <w:sdtContent>
                <w:r w:rsidR="00823731">
                  <w:t>123</w:t>
                </w:r>
              </w:sdtContent>
            </w:sdt>
          </w:p>
        </w:tc>
        <w:tc>
          <w:tcPr>
            <w:tcW w:w="1845" w:type="dxa"/>
          </w:tcPr>
          <w:p w14:paraId="7BFD76E2" w14:textId="77777777" w:rsidR="576062CF" w:rsidRDefault="00000000" w:rsidP="00BE48AD">
            <w:pPr>
              <w:pStyle w:val="NoIndent"/>
              <w:spacing w:line="240" w:lineRule="auto"/>
            </w:pPr>
            <w:sdt>
              <w:sdtPr>
                <w:id w:val="-1971130916"/>
                <w:placeholder>
                  <w:docPart w:val="C6819877226642668BE553F1777FED7D"/>
                </w:placeholder>
                <w:temporary/>
                <w:showingPlcHdr/>
                <w15:appearance w15:val="hidden"/>
              </w:sdtPr>
              <w:sdtContent>
                <w:r w:rsidR="00823731">
                  <w:t>123</w:t>
                </w:r>
              </w:sdtContent>
            </w:sdt>
          </w:p>
        </w:tc>
      </w:tr>
      <w:tr w:rsidR="576062CF" w14:paraId="401A9714" w14:textId="77777777" w:rsidTr="00DF3215">
        <w:tc>
          <w:tcPr>
            <w:tcW w:w="1845" w:type="dxa"/>
          </w:tcPr>
          <w:p w14:paraId="72726241" w14:textId="77777777" w:rsidR="576062CF" w:rsidRDefault="00000000" w:rsidP="00BE48AD">
            <w:pPr>
              <w:pStyle w:val="NoIndent"/>
              <w:spacing w:line="240" w:lineRule="auto"/>
            </w:pPr>
            <w:sdt>
              <w:sdtPr>
                <w:id w:val="-154917051"/>
                <w:placeholder>
                  <w:docPart w:val="605EC9D93E244DFAA0871D9F6C020DAF"/>
                </w:placeholder>
                <w:temporary/>
                <w:showingPlcHdr/>
                <w15:appearance w15:val="hidden"/>
              </w:sdtPr>
              <w:sdtContent>
                <w:r w:rsidR="00823731" w:rsidRPr="576062CF">
                  <w:t>Row Head</w:t>
                </w:r>
              </w:sdtContent>
            </w:sdt>
          </w:p>
        </w:tc>
        <w:tc>
          <w:tcPr>
            <w:tcW w:w="1845" w:type="dxa"/>
          </w:tcPr>
          <w:p w14:paraId="2930550C" w14:textId="77777777" w:rsidR="576062CF" w:rsidRDefault="00000000" w:rsidP="00BE48AD">
            <w:pPr>
              <w:pStyle w:val="NoIndent"/>
              <w:spacing w:line="240" w:lineRule="auto"/>
            </w:pPr>
            <w:sdt>
              <w:sdtPr>
                <w:id w:val="17814884"/>
                <w:placeholder>
                  <w:docPart w:val="C80873375A27431CBE7A57A88EC72817"/>
                </w:placeholder>
                <w:temporary/>
                <w:showingPlcHdr/>
                <w15:appearance w15:val="hidden"/>
              </w:sdtPr>
              <w:sdtContent>
                <w:r w:rsidR="00823731">
                  <w:t>456</w:t>
                </w:r>
              </w:sdtContent>
            </w:sdt>
          </w:p>
        </w:tc>
        <w:tc>
          <w:tcPr>
            <w:tcW w:w="1845" w:type="dxa"/>
          </w:tcPr>
          <w:p w14:paraId="3E3B6388" w14:textId="77777777" w:rsidR="576062CF" w:rsidRDefault="00000000" w:rsidP="00BE48AD">
            <w:pPr>
              <w:pStyle w:val="NoIndent"/>
              <w:spacing w:line="240" w:lineRule="auto"/>
            </w:pPr>
            <w:sdt>
              <w:sdtPr>
                <w:id w:val="-1479841069"/>
                <w:placeholder>
                  <w:docPart w:val="11F3810BAFDF43BCB28E3DF66117C5CB"/>
                </w:placeholder>
                <w:temporary/>
                <w:showingPlcHdr/>
                <w15:appearance w15:val="hidden"/>
              </w:sdtPr>
              <w:sdtContent>
                <w:r w:rsidR="00823731">
                  <w:t>456</w:t>
                </w:r>
              </w:sdtContent>
            </w:sdt>
          </w:p>
        </w:tc>
        <w:tc>
          <w:tcPr>
            <w:tcW w:w="1845" w:type="dxa"/>
          </w:tcPr>
          <w:p w14:paraId="07663EC3" w14:textId="77777777" w:rsidR="576062CF" w:rsidRDefault="00000000" w:rsidP="00BE48AD">
            <w:pPr>
              <w:pStyle w:val="NoIndent"/>
              <w:spacing w:line="240" w:lineRule="auto"/>
            </w:pPr>
            <w:sdt>
              <w:sdtPr>
                <w:id w:val="1543251790"/>
                <w:placeholder>
                  <w:docPart w:val="40F05AD01F884BCFB4C604B041F7EE1A"/>
                </w:placeholder>
                <w:temporary/>
                <w:showingPlcHdr/>
                <w15:appearance w15:val="hidden"/>
              </w:sdtPr>
              <w:sdtContent>
                <w:r w:rsidR="00823731">
                  <w:t>456</w:t>
                </w:r>
              </w:sdtContent>
            </w:sdt>
          </w:p>
        </w:tc>
        <w:tc>
          <w:tcPr>
            <w:tcW w:w="1845" w:type="dxa"/>
          </w:tcPr>
          <w:p w14:paraId="788276F5" w14:textId="77777777" w:rsidR="576062CF" w:rsidRDefault="00000000" w:rsidP="00BE48AD">
            <w:pPr>
              <w:pStyle w:val="NoIndent"/>
              <w:spacing w:line="240" w:lineRule="auto"/>
            </w:pPr>
            <w:sdt>
              <w:sdtPr>
                <w:id w:val="-1270148822"/>
                <w:placeholder>
                  <w:docPart w:val="570DDE15C71E4995B0B2A94F0BB97901"/>
                </w:placeholder>
                <w:temporary/>
                <w:showingPlcHdr/>
                <w15:appearance w15:val="hidden"/>
              </w:sdtPr>
              <w:sdtContent>
                <w:r w:rsidR="00823731">
                  <w:t>456</w:t>
                </w:r>
              </w:sdtContent>
            </w:sdt>
          </w:p>
        </w:tc>
      </w:tr>
      <w:tr w:rsidR="576062CF" w14:paraId="3B7CD82D" w14:textId="77777777" w:rsidTr="00DF3215">
        <w:tc>
          <w:tcPr>
            <w:tcW w:w="1845" w:type="dxa"/>
            <w:tcBorders>
              <w:bottom w:val="single" w:sz="12" w:space="0" w:color="auto"/>
            </w:tcBorders>
          </w:tcPr>
          <w:p w14:paraId="5722C0B1" w14:textId="77777777" w:rsidR="576062CF" w:rsidRDefault="00000000" w:rsidP="00BE48AD">
            <w:pPr>
              <w:pStyle w:val="NoIndent"/>
              <w:spacing w:line="240" w:lineRule="auto"/>
            </w:pPr>
            <w:sdt>
              <w:sdtPr>
                <w:id w:val="1339804760"/>
                <w:placeholder>
                  <w:docPart w:val="548B586388184BE1B496BD1E7A7D2B19"/>
                </w:placeholder>
                <w:temporary/>
                <w:showingPlcHdr/>
                <w15:appearance w15:val="hidden"/>
              </w:sdtPr>
              <w:sdtContent>
                <w:r w:rsidR="00823731" w:rsidRPr="576062CF">
                  <w:t>Row Head</w:t>
                </w:r>
              </w:sdtContent>
            </w:sdt>
          </w:p>
        </w:tc>
        <w:tc>
          <w:tcPr>
            <w:tcW w:w="1845" w:type="dxa"/>
            <w:tcBorders>
              <w:bottom w:val="single" w:sz="12" w:space="0" w:color="auto"/>
            </w:tcBorders>
          </w:tcPr>
          <w:p w14:paraId="6B472BC0" w14:textId="77777777" w:rsidR="576062CF" w:rsidRDefault="00000000" w:rsidP="00BE48AD">
            <w:pPr>
              <w:pStyle w:val="NoIndent"/>
              <w:spacing w:line="240" w:lineRule="auto"/>
            </w:pPr>
            <w:sdt>
              <w:sdtPr>
                <w:id w:val="344986237"/>
                <w:placeholder>
                  <w:docPart w:val="C6477DB23E39447C9F8CBD6CE1035AF6"/>
                </w:placeholder>
                <w:temporary/>
                <w:showingPlcHdr/>
                <w15:appearance w15:val="hidden"/>
              </w:sdtPr>
              <w:sdtContent>
                <w:r w:rsidR="00823731">
                  <w:t>789</w:t>
                </w:r>
              </w:sdtContent>
            </w:sdt>
          </w:p>
        </w:tc>
        <w:tc>
          <w:tcPr>
            <w:tcW w:w="1845" w:type="dxa"/>
            <w:tcBorders>
              <w:bottom w:val="single" w:sz="12" w:space="0" w:color="auto"/>
            </w:tcBorders>
          </w:tcPr>
          <w:p w14:paraId="246662B5" w14:textId="77777777" w:rsidR="576062CF" w:rsidRDefault="00000000" w:rsidP="00BE48AD">
            <w:pPr>
              <w:pStyle w:val="NoIndent"/>
              <w:spacing w:line="240" w:lineRule="auto"/>
            </w:pPr>
            <w:sdt>
              <w:sdtPr>
                <w:id w:val="-762455871"/>
                <w:placeholder>
                  <w:docPart w:val="0B98AB481D934387A42EB9AD378626C8"/>
                </w:placeholder>
                <w:temporary/>
                <w:showingPlcHdr/>
                <w15:appearance w15:val="hidden"/>
              </w:sdtPr>
              <w:sdtContent>
                <w:r w:rsidR="00823731">
                  <w:t>789</w:t>
                </w:r>
              </w:sdtContent>
            </w:sdt>
          </w:p>
        </w:tc>
        <w:tc>
          <w:tcPr>
            <w:tcW w:w="1845" w:type="dxa"/>
            <w:tcBorders>
              <w:bottom w:val="single" w:sz="12" w:space="0" w:color="auto"/>
            </w:tcBorders>
          </w:tcPr>
          <w:p w14:paraId="06E57A45" w14:textId="77777777" w:rsidR="576062CF" w:rsidRDefault="00000000" w:rsidP="00BE48AD">
            <w:pPr>
              <w:pStyle w:val="NoIndent"/>
              <w:spacing w:line="240" w:lineRule="auto"/>
            </w:pPr>
            <w:sdt>
              <w:sdtPr>
                <w:id w:val="1208213714"/>
                <w:placeholder>
                  <w:docPart w:val="4F1DEE13D4CD46199C39F391612BC933"/>
                </w:placeholder>
                <w:temporary/>
                <w:showingPlcHdr/>
                <w15:appearance w15:val="hidden"/>
              </w:sdtPr>
              <w:sdtContent>
                <w:r w:rsidR="00823731">
                  <w:t>789</w:t>
                </w:r>
              </w:sdtContent>
            </w:sdt>
          </w:p>
        </w:tc>
        <w:tc>
          <w:tcPr>
            <w:tcW w:w="1845" w:type="dxa"/>
            <w:tcBorders>
              <w:bottom w:val="single" w:sz="12" w:space="0" w:color="auto"/>
            </w:tcBorders>
          </w:tcPr>
          <w:p w14:paraId="2C906B9B" w14:textId="77777777" w:rsidR="576062CF" w:rsidRDefault="00000000" w:rsidP="00BE48AD">
            <w:pPr>
              <w:pStyle w:val="NoIndent"/>
              <w:spacing w:line="240" w:lineRule="auto"/>
            </w:pPr>
            <w:sdt>
              <w:sdtPr>
                <w:id w:val="420154058"/>
                <w:placeholder>
                  <w:docPart w:val="1326FCE45A9E4231B7742978C36084FB"/>
                </w:placeholder>
                <w:temporary/>
                <w:showingPlcHdr/>
                <w15:appearance w15:val="hidden"/>
              </w:sdtPr>
              <w:sdtContent>
                <w:r w:rsidR="00823731">
                  <w:t>789</w:t>
                </w:r>
              </w:sdtContent>
            </w:sdt>
          </w:p>
        </w:tc>
      </w:tr>
    </w:tbl>
    <w:p w14:paraId="3F7DF909" w14:textId="77777777" w:rsidR="00DF3215" w:rsidRDefault="00DF3215" w:rsidP="00BE48AD">
      <w:pPr>
        <w:spacing w:line="240" w:lineRule="auto"/>
        <w:rPr>
          <w:rStyle w:val="Emphasis"/>
          <w:rFonts w:ascii="Calibri" w:eastAsia="Calibri" w:hAnsi="Calibri" w:cs="Calibri"/>
          <w:color w:val="000000" w:themeColor="text1"/>
        </w:rPr>
      </w:pPr>
    </w:p>
    <w:p w14:paraId="5EC79B12" w14:textId="77777777" w:rsidR="576062CF" w:rsidRDefault="00000000" w:rsidP="00BE48AD">
      <w:pPr>
        <w:pStyle w:val="NoIndent"/>
        <w:spacing w:line="240" w:lineRule="auto"/>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6D79E94956AC48FC91995855C8DD3FC7"/>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A99193A2339C441D94B59686093FFA25"/>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2A94E259" w14:textId="77777777" w:rsidR="576062CF" w:rsidRDefault="576062CF" w:rsidP="00BE48AD">
      <w:pPr>
        <w:spacing w:line="240" w:lineRule="auto"/>
      </w:pPr>
      <w:r>
        <w:br w:type="page"/>
      </w:r>
    </w:p>
    <w:p w14:paraId="2CBC3DE2" w14:textId="77777777" w:rsidR="576062CF" w:rsidRDefault="00000000" w:rsidP="00BE48AD">
      <w:pPr>
        <w:pStyle w:val="TableHeading"/>
        <w:spacing w:line="240" w:lineRule="auto"/>
      </w:pPr>
      <w:sdt>
        <w:sdtPr>
          <w:id w:val="276222477"/>
          <w:placeholder>
            <w:docPart w:val="D6435A66D4684BA4AF08095E7D7D562C"/>
          </w:placeholder>
          <w:temporary/>
          <w:showingPlcHdr/>
          <w15:appearance w15:val="hidden"/>
        </w:sdtPr>
        <w:sdtContent>
          <w:r w:rsidR="00823731" w:rsidRPr="00B5233A">
            <w:t>Figures Title</w:t>
          </w:r>
        </w:sdtContent>
      </w:sdt>
      <w:r w:rsidR="576062CF" w:rsidRPr="576062CF">
        <w:t xml:space="preserve"> </w:t>
      </w:r>
    </w:p>
    <w:p w14:paraId="4C9EE0DD" w14:textId="77777777" w:rsidR="00530EF3" w:rsidRPr="00530EF3" w:rsidRDefault="00000000" w:rsidP="00BE48AD">
      <w:pPr>
        <w:pStyle w:val="CaptionCallout"/>
        <w:spacing w:line="240" w:lineRule="auto"/>
      </w:pPr>
      <w:sdt>
        <w:sdtPr>
          <w:rPr>
            <w:i/>
            <w:iCs/>
          </w:rPr>
          <w:id w:val="748705629"/>
          <w:placeholder>
            <w:docPart w:val="4F208F82A5D64AF9B396E37D723A3AEE"/>
          </w:placeholder>
          <w:temporary/>
          <w:showingPlcHdr/>
          <w15:appearance w15:val="hidden"/>
        </w:sdtPr>
        <w:sdtContent>
          <w:r w:rsidR="00530EF3" w:rsidRPr="00530EF3">
            <w:t>Figure 1.</w:t>
          </w:r>
        </w:sdtContent>
      </w:sdt>
      <w:r w:rsidR="00530EF3" w:rsidRPr="00530EF3">
        <w:t xml:space="preserve"> </w:t>
      </w:r>
    </w:p>
    <w:p w14:paraId="06256F5B" w14:textId="77777777" w:rsidR="00530EF3" w:rsidRPr="00530EF3" w:rsidRDefault="00000000" w:rsidP="00BE48AD">
      <w:pPr>
        <w:pStyle w:val="Caption"/>
        <w:spacing w:line="240" w:lineRule="auto"/>
      </w:pPr>
      <w:sdt>
        <w:sdtPr>
          <w:id w:val="1327716691"/>
          <w:placeholder>
            <w:docPart w:val="B88FDADB12A54A58BFB6CC348204EF6F"/>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652DAD34" w14:textId="77777777" w:rsidR="00DF3215" w:rsidRDefault="00DF3215" w:rsidP="00BE48AD">
      <w:pPr>
        <w:pStyle w:val="NoIndent"/>
        <w:spacing w:line="240" w:lineRule="auto"/>
      </w:pPr>
    </w:p>
    <w:p w14:paraId="245A981B" w14:textId="77777777" w:rsidR="576062CF" w:rsidRDefault="576062CF" w:rsidP="00BE48AD">
      <w:pPr>
        <w:pStyle w:val="NoIndent"/>
        <w:spacing w:line="240" w:lineRule="auto"/>
        <w:rPr>
          <w:rFonts w:ascii="Calibri" w:eastAsia="Calibri" w:hAnsi="Calibri" w:cs="Calibri"/>
          <w:color w:val="000000" w:themeColor="text1"/>
        </w:rPr>
      </w:pPr>
      <w:r>
        <w:rPr>
          <w:noProof/>
          <w:lang w:val="en-AU" w:eastAsia="en-AU"/>
        </w:rPr>
        <w:drawing>
          <wp:inline distT="0" distB="0" distL="0" distR="0" wp14:anchorId="5C584B84" wp14:editId="4255F2A0">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28A1315" w14:textId="77777777" w:rsidR="709762D6" w:rsidRDefault="709762D6" w:rsidP="00BE48AD">
      <w:pPr>
        <w:spacing w:line="240" w:lineRule="auto"/>
      </w:pPr>
    </w:p>
    <w:p w14:paraId="460AED36" w14:textId="77777777" w:rsidR="5643BF48" w:rsidRDefault="5643BF48" w:rsidP="00BE48AD">
      <w:pPr>
        <w:spacing w:line="240" w:lineRule="auto"/>
      </w:pPr>
    </w:p>
    <w:p w14:paraId="2C3B0FA1" w14:textId="77777777" w:rsidR="576062CF" w:rsidRDefault="576062CF" w:rsidP="00BE48AD">
      <w:pPr>
        <w:spacing w:line="240" w:lineRule="auto"/>
      </w:pPr>
    </w:p>
    <w:p w14:paraId="70D35340" w14:textId="77777777" w:rsidR="576062CF" w:rsidRDefault="576062CF" w:rsidP="00BE48AD">
      <w:pPr>
        <w:spacing w:line="240" w:lineRule="auto"/>
      </w:pPr>
    </w:p>
    <w:p w14:paraId="762DAE31" w14:textId="77777777" w:rsidR="576062CF" w:rsidRDefault="576062CF" w:rsidP="00BE48AD">
      <w:pPr>
        <w:spacing w:line="240" w:lineRule="auto"/>
      </w:pPr>
    </w:p>
    <w:p w14:paraId="51807606" w14:textId="77777777" w:rsidR="576062CF" w:rsidRDefault="576062CF" w:rsidP="00BE48AD">
      <w:pPr>
        <w:spacing w:line="240" w:lineRule="auto"/>
      </w:pPr>
    </w:p>
    <w:p w14:paraId="483CB77F" w14:textId="77777777" w:rsidR="576062CF" w:rsidRDefault="00000000" w:rsidP="00BE48AD">
      <w:pPr>
        <w:spacing w:line="240" w:lineRule="auto"/>
        <w:rPr>
          <w:i/>
          <w:iCs/>
        </w:rPr>
      </w:pPr>
      <w:sdt>
        <w:sdtPr>
          <w:rPr>
            <w:i/>
            <w:iCs/>
          </w:rPr>
          <w:id w:val="-1581046504"/>
          <w:placeholder>
            <w:docPart w:val="0F4299131AE64DEF857710E42A24D758"/>
          </w:placeholder>
          <w:temporary/>
          <w:showingPlcHdr/>
          <w15:appearance w15:val="hidden"/>
        </w:sdtPr>
        <w:sdtContent>
          <w:r w:rsidR="00727711" w:rsidRPr="0F5677D9">
            <w:rPr>
              <w:i/>
              <w:iCs/>
            </w:rPr>
            <w:t xml:space="preserve">For additional information on APA Style formatting, please consult the </w:t>
          </w:r>
          <w:hyperlink r:id="rId12">
            <w:r w:rsidR="00727711" w:rsidRPr="0F5677D9">
              <w:rPr>
                <w:rStyle w:val="Hyperlink"/>
                <w:i/>
                <w:iCs/>
              </w:rPr>
              <w:t>APA Style Manual, 7th Edition</w:t>
            </w:r>
          </w:hyperlink>
          <w:r w:rsidR="00727711" w:rsidRPr="0F5677D9">
            <w:rPr>
              <w:i/>
              <w:iCs/>
            </w:rPr>
            <w:t>.</w:t>
          </w:r>
        </w:sdtContent>
      </w:sdt>
    </w:p>
    <w:sectPr w:rsidR="576062CF" w:rsidSect="002B62E3">
      <w:headerReference w:type="default" r:id="rId13"/>
      <w:footerReference w:type="default" r:id="rId14"/>
      <w:headerReference w:type="first" r:id="rId15"/>
      <w:footerReference w:type="first" r:id="rId16"/>
      <w:pgSz w:w="12240" w:h="15840"/>
      <w:pgMar w:top="171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31E8A" w14:textId="77777777" w:rsidR="002B62E3" w:rsidRDefault="002B62E3">
      <w:pPr>
        <w:spacing w:line="240" w:lineRule="auto"/>
      </w:pPr>
      <w:r>
        <w:separator/>
      </w:r>
    </w:p>
  </w:endnote>
  <w:endnote w:type="continuationSeparator" w:id="0">
    <w:p w14:paraId="1B2E4504" w14:textId="77777777" w:rsidR="002B62E3" w:rsidRDefault="002B62E3">
      <w:pPr>
        <w:spacing w:line="240" w:lineRule="auto"/>
      </w:pPr>
      <w:r>
        <w:continuationSeparator/>
      </w:r>
    </w:p>
  </w:endnote>
  <w:endnote w:type="continuationNotice" w:id="1">
    <w:p w14:paraId="67245C01" w14:textId="77777777" w:rsidR="002B62E3" w:rsidRDefault="002B62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77359"/>
      <w:docPartObj>
        <w:docPartGallery w:val="Page Numbers (Bottom of Page)"/>
        <w:docPartUnique/>
      </w:docPartObj>
    </w:sdtPr>
    <w:sdtEndPr>
      <w:rPr>
        <w:color w:val="7F7F7F" w:themeColor="background1" w:themeShade="7F"/>
        <w:spacing w:val="60"/>
      </w:rPr>
    </w:sdtEndPr>
    <w:sdtContent>
      <w:p w14:paraId="01E40BBB" w14:textId="7C857274" w:rsidR="00D2231C" w:rsidRDefault="00D223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p>
    </w:sdtContent>
  </w:sdt>
  <w:p w14:paraId="24253AF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8038FB1" w14:textId="77777777" w:rsidTr="733B038C">
      <w:tc>
        <w:tcPr>
          <w:tcW w:w="3120" w:type="dxa"/>
        </w:tcPr>
        <w:p w14:paraId="4D579AEB" w14:textId="77777777" w:rsidR="733B038C" w:rsidRDefault="733B038C" w:rsidP="733B038C">
          <w:pPr>
            <w:pStyle w:val="Header"/>
            <w:ind w:left="-115"/>
          </w:pPr>
        </w:p>
      </w:tc>
      <w:tc>
        <w:tcPr>
          <w:tcW w:w="3120" w:type="dxa"/>
        </w:tcPr>
        <w:p w14:paraId="34DF023D" w14:textId="77777777" w:rsidR="733B038C" w:rsidRDefault="733B038C" w:rsidP="733B038C">
          <w:pPr>
            <w:pStyle w:val="Header"/>
            <w:jc w:val="center"/>
          </w:pPr>
        </w:p>
      </w:tc>
      <w:tc>
        <w:tcPr>
          <w:tcW w:w="3120" w:type="dxa"/>
        </w:tcPr>
        <w:p w14:paraId="6A65A1F8" w14:textId="77777777" w:rsidR="733B038C" w:rsidRDefault="733B038C" w:rsidP="733B038C">
          <w:pPr>
            <w:pStyle w:val="Header"/>
            <w:ind w:right="-115"/>
            <w:jc w:val="right"/>
          </w:pPr>
        </w:p>
      </w:tc>
    </w:tr>
  </w:tbl>
  <w:p w14:paraId="1BAC6905"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3A64" w14:textId="77777777" w:rsidR="002B62E3" w:rsidRDefault="002B62E3">
      <w:pPr>
        <w:spacing w:line="240" w:lineRule="auto"/>
      </w:pPr>
      <w:r>
        <w:separator/>
      </w:r>
    </w:p>
  </w:footnote>
  <w:footnote w:type="continuationSeparator" w:id="0">
    <w:p w14:paraId="62B21D9A" w14:textId="77777777" w:rsidR="002B62E3" w:rsidRDefault="002B62E3">
      <w:pPr>
        <w:spacing w:line="240" w:lineRule="auto"/>
      </w:pPr>
      <w:r>
        <w:continuationSeparator/>
      </w:r>
    </w:p>
  </w:footnote>
  <w:footnote w:type="continuationNotice" w:id="1">
    <w:p w14:paraId="7195B5EA" w14:textId="77777777" w:rsidR="002B62E3" w:rsidRDefault="002B62E3">
      <w:pPr>
        <w:spacing w:line="240" w:lineRule="auto"/>
      </w:pPr>
    </w:p>
  </w:footnote>
  <w:footnote w:id="2">
    <w:p w14:paraId="5A1A7149" w14:textId="2DF31D3A" w:rsidR="00E05FC9" w:rsidRPr="00E05FC9" w:rsidRDefault="00E05FC9" w:rsidP="00E05FC9">
      <w:pPr>
        <w:pStyle w:val="FootnoteText"/>
        <w:ind w:firstLine="0"/>
        <w:jc w:val="both"/>
      </w:pPr>
      <w:r>
        <w:rPr>
          <w:rStyle w:val="FootnoteReference"/>
        </w:rPr>
        <w:footnoteRef/>
      </w:r>
      <w:r>
        <w:t xml:space="preserve"> </w:t>
      </w:r>
      <w:r w:rsidRPr="00E05FC9">
        <w:t>Goodreads</w:t>
      </w:r>
      <w:r>
        <w:t>: th</w:t>
      </w:r>
      <w:r w:rsidRPr="00E05FC9">
        <w:t>e world’s largest site for readers and book recommendations</w:t>
      </w:r>
      <w:r>
        <w:t xml:space="preserve">, </w:t>
      </w:r>
      <w:r w:rsidRPr="00E05FC9">
        <w:t>launched in January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tblInd w:w="-450" w:type="dxa"/>
      <w:tblLayout w:type="fixed"/>
      <w:tblLook w:val="06A0" w:firstRow="1" w:lastRow="0" w:firstColumn="1" w:lastColumn="0" w:noHBand="1" w:noVBand="1"/>
    </w:tblPr>
    <w:tblGrid>
      <w:gridCol w:w="3775"/>
      <w:gridCol w:w="3325"/>
      <w:gridCol w:w="3325"/>
    </w:tblGrid>
    <w:tr w:rsidR="00904DBE" w14:paraId="5F89637F" w14:textId="77777777" w:rsidTr="00D2231C">
      <w:trPr>
        <w:trHeight w:val="454"/>
      </w:trPr>
      <w:tc>
        <w:tcPr>
          <w:tcW w:w="3775" w:type="dxa"/>
        </w:tcPr>
        <w:p w14:paraId="28E0D578" w14:textId="07DEF9D5" w:rsidR="00604652" w:rsidRDefault="00604652" w:rsidP="00604652">
          <w:pPr>
            <w:pStyle w:val="Header"/>
          </w:pPr>
        </w:p>
      </w:tc>
      <w:tc>
        <w:tcPr>
          <w:tcW w:w="3325" w:type="dxa"/>
        </w:tcPr>
        <w:p w14:paraId="546A202E" w14:textId="77777777" w:rsidR="00904DBE" w:rsidRDefault="00904DBE" w:rsidP="00904DBE">
          <w:pPr>
            <w:pStyle w:val="Header"/>
            <w:jc w:val="center"/>
          </w:pPr>
        </w:p>
      </w:tc>
      <w:tc>
        <w:tcPr>
          <w:tcW w:w="332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0A59AD63">
              <wp:simplePos x="0" y="0"/>
              <wp:positionH relativeFrom="column">
                <wp:posOffset>-290512</wp:posOffset>
              </wp:positionH>
              <wp:positionV relativeFrom="paragraph">
                <wp:posOffset>243524</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63B1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9.2pt" to="49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2150155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7C01E966">
              <wp:simplePos x="0" y="0"/>
              <wp:positionH relativeFrom="column">
                <wp:posOffset>-290512</wp:posOffset>
              </wp:positionH>
              <wp:positionV relativeFrom="paragraph">
                <wp:posOffset>243524</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2CB0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9.2pt" to="49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jc w:val="left"/>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96726"/>
    <w:rsid w:val="000E6711"/>
    <w:rsid w:val="00274581"/>
    <w:rsid w:val="002B62E3"/>
    <w:rsid w:val="002C3BE4"/>
    <w:rsid w:val="002F7E04"/>
    <w:rsid w:val="00371BD9"/>
    <w:rsid w:val="003B53D4"/>
    <w:rsid w:val="0042207D"/>
    <w:rsid w:val="004C683E"/>
    <w:rsid w:val="00500997"/>
    <w:rsid w:val="00530EF3"/>
    <w:rsid w:val="005936DA"/>
    <w:rsid w:val="00604652"/>
    <w:rsid w:val="006C101C"/>
    <w:rsid w:val="006C5051"/>
    <w:rsid w:val="006F4709"/>
    <w:rsid w:val="00702B81"/>
    <w:rsid w:val="00704CD1"/>
    <w:rsid w:val="00727711"/>
    <w:rsid w:val="0074264E"/>
    <w:rsid w:val="00796468"/>
    <w:rsid w:val="007D4A2B"/>
    <w:rsid w:val="007E2D6A"/>
    <w:rsid w:val="008078FA"/>
    <w:rsid w:val="008210D4"/>
    <w:rsid w:val="00823731"/>
    <w:rsid w:val="00877441"/>
    <w:rsid w:val="008D6AB8"/>
    <w:rsid w:val="00904DBE"/>
    <w:rsid w:val="00A064D9"/>
    <w:rsid w:val="00A43186"/>
    <w:rsid w:val="00A75901"/>
    <w:rsid w:val="00B5233A"/>
    <w:rsid w:val="00B6495A"/>
    <w:rsid w:val="00BA6612"/>
    <w:rsid w:val="00BE48AD"/>
    <w:rsid w:val="00C26C30"/>
    <w:rsid w:val="00CA1E31"/>
    <w:rsid w:val="00CD7F50"/>
    <w:rsid w:val="00D2231C"/>
    <w:rsid w:val="00D90178"/>
    <w:rsid w:val="00DA395D"/>
    <w:rsid w:val="00DF1ADF"/>
    <w:rsid w:val="00DF3215"/>
    <w:rsid w:val="00E05FC9"/>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astyle.apa.org/style-grammar-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FF7FE108B4ACF98C0E9EF12DA3EC7"/>
        <w:category>
          <w:name w:val="General"/>
          <w:gallery w:val="placeholder"/>
        </w:category>
        <w:types>
          <w:type w:val="bbPlcHdr"/>
        </w:types>
        <w:behaviors>
          <w:behavior w:val="content"/>
        </w:behaviors>
        <w:guid w:val="{B75345C8-FAB9-497D-875A-4CF0F2A90836}"/>
      </w:docPartPr>
      <w:docPartBody>
        <w:p w:rsidR="00000000" w:rsidRDefault="00000000">
          <w:pPr>
            <w:pStyle w:val="13EFF7FE108B4ACF98C0E9EF12DA3EC7"/>
          </w:pPr>
          <w:r w:rsidRPr="576062CF">
            <w:t>Abstract</w:t>
          </w:r>
        </w:p>
      </w:docPartBody>
    </w:docPart>
    <w:docPart>
      <w:docPartPr>
        <w:name w:val="FDE5D1AAD0CF4C8EBC6C20D8BBA90C38"/>
        <w:category>
          <w:name w:val="General"/>
          <w:gallery w:val="placeholder"/>
        </w:category>
        <w:types>
          <w:type w:val="bbPlcHdr"/>
        </w:types>
        <w:behaviors>
          <w:behavior w:val="content"/>
        </w:behaviors>
        <w:guid w:val="{D766A4A5-A206-443A-BF4E-96BC06364005}"/>
      </w:docPartPr>
      <w:docPartBody>
        <w:p w:rsidR="00000000" w:rsidRDefault="00000000">
          <w:pPr>
            <w:pStyle w:val="FDE5D1AAD0CF4C8EBC6C20D8BBA90C38"/>
          </w:pPr>
          <w:r w:rsidRPr="00500997">
            <w:rPr>
              <w:rStyle w:val="Emphasis"/>
            </w:rPr>
            <w:t>Keywords</w:t>
          </w:r>
          <w:r>
            <w:t>:</w:t>
          </w:r>
        </w:p>
      </w:docPartBody>
    </w:docPart>
    <w:docPart>
      <w:docPartPr>
        <w:name w:val="19D012255FAA468A92D708AE7CF166C4"/>
        <w:category>
          <w:name w:val="General"/>
          <w:gallery w:val="placeholder"/>
        </w:category>
        <w:types>
          <w:type w:val="bbPlcHdr"/>
        </w:types>
        <w:behaviors>
          <w:behavior w:val="content"/>
        </w:behaviors>
        <w:guid w:val="{23E0D25F-3B94-4FA0-B95A-0B309946653C}"/>
      </w:docPartPr>
      <w:docPartBody>
        <w:p w:rsidR="00000000" w:rsidRDefault="00000000">
          <w:pPr>
            <w:pStyle w:val="19D012255FAA468A92D708AE7CF166C4"/>
          </w:pPr>
          <w:r>
            <w:t>Add keywords here.</w:t>
          </w:r>
        </w:p>
      </w:docPartBody>
    </w:docPart>
    <w:docPart>
      <w:docPartPr>
        <w:name w:val="88EE61F269A8410C9A211818BEC30FD6"/>
        <w:category>
          <w:name w:val="General"/>
          <w:gallery w:val="placeholder"/>
        </w:category>
        <w:types>
          <w:type w:val="bbPlcHdr"/>
        </w:types>
        <w:behaviors>
          <w:behavior w:val="content"/>
        </w:behaviors>
        <w:guid w:val="{494E6BE8-D493-4D2E-8FD5-157FB9EF6034}"/>
      </w:docPartPr>
      <w:docPartBody>
        <w:p w:rsidR="00000000" w:rsidRDefault="00000000">
          <w:pPr>
            <w:pStyle w:val="88EE61F269A8410C9A211818BEC30FD6"/>
          </w:pPr>
          <w:r w:rsidRPr="576062CF">
            <w:t>References</w:t>
          </w:r>
        </w:p>
      </w:docPartBody>
    </w:docPart>
    <w:docPart>
      <w:docPartPr>
        <w:name w:val="1C064CC5839543CFA05BDB78CF7D57BF"/>
        <w:category>
          <w:name w:val="General"/>
          <w:gallery w:val="placeholder"/>
        </w:category>
        <w:types>
          <w:type w:val="bbPlcHdr"/>
        </w:types>
        <w:behaviors>
          <w:behavior w:val="content"/>
        </w:behaviors>
        <w:guid w:val="{85AEA13C-50E0-4FF7-83EE-67FFC1AD3DC1}"/>
      </w:docPartPr>
      <w:docPartBody>
        <w:p w:rsidR="00000000" w:rsidRDefault="00000000">
          <w:pPr>
            <w:pStyle w:val="1C064CC5839543CFA05BDB78CF7D57BF"/>
          </w:pPr>
          <w:r>
            <w:t>Last Name, A. B. (Year). Article Title.</w:t>
          </w:r>
        </w:p>
      </w:docPartBody>
    </w:docPart>
    <w:docPart>
      <w:docPartPr>
        <w:name w:val="387F238A825C4D04BF7590903BFEDB2A"/>
        <w:category>
          <w:name w:val="General"/>
          <w:gallery w:val="placeholder"/>
        </w:category>
        <w:types>
          <w:type w:val="bbPlcHdr"/>
        </w:types>
        <w:behaviors>
          <w:behavior w:val="content"/>
        </w:behaviors>
        <w:guid w:val="{94A5ACAB-58DE-4F78-B14D-641B4320E1AB}"/>
      </w:docPartPr>
      <w:docPartBody>
        <w:p w:rsidR="00000000" w:rsidRDefault="00000000">
          <w:pPr>
            <w:pStyle w:val="387F238A825C4D04BF7590903BFEDB2A"/>
          </w:pPr>
          <w:r w:rsidRPr="00530EF3">
            <w:rPr>
              <w:rStyle w:val="Emphasis"/>
            </w:rPr>
            <w:t>Journal Title</w:t>
          </w:r>
        </w:p>
      </w:docPartBody>
    </w:docPart>
    <w:docPart>
      <w:docPartPr>
        <w:name w:val="94CA81E299BA4012BA734AE0FC3FB052"/>
        <w:category>
          <w:name w:val="General"/>
          <w:gallery w:val="placeholder"/>
        </w:category>
        <w:types>
          <w:type w:val="bbPlcHdr"/>
        </w:types>
        <w:behaviors>
          <w:behavior w:val="content"/>
        </w:behaviors>
        <w:guid w:val="{B3859535-05DD-479E-9381-050C453475E1}"/>
      </w:docPartPr>
      <w:docPartBody>
        <w:p w:rsidR="00000000" w:rsidRDefault="00000000">
          <w:pPr>
            <w:pStyle w:val="94CA81E299BA4012BA734AE0FC3FB052"/>
          </w:pPr>
          <w:r w:rsidRPr="00530EF3">
            <w:t xml:space="preserve">, Pages #-#. </w:t>
          </w:r>
          <w:r w:rsidRPr="00530EF3">
            <w:t>URL.</w:t>
          </w:r>
        </w:p>
      </w:docPartBody>
    </w:docPart>
    <w:docPart>
      <w:docPartPr>
        <w:name w:val="A29702EB6B384F1D84D81448440243FC"/>
        <w:category>
          <w:name w:val="General"/>
          <w:gallery w:val="placeholder"/>
        </w:category>
        <w:types>
          <w:type w:val="bbPlcHdr"/>
        </w:types>
        <w:behaviors>
          <w:behavior w:val="content"/>
        </w:behaviors>
        <w:guid w:val="{A72B9541-5DAA-4A69-9CAF-89B806709652}"/>
      </w:docPartPr>
      <w:docPartBody>
        <w:p w:rsidR="00000000" w:rsidRDefault="00000000">
          <w:pPr>
            <w:pStyle w:val="A29702EB6B384F1D84D81448440243FC"/>
          </w:pPr>
          <w:r w:rsidRPr="72E609EB">
            <w:rPr>
              <w:color w:val="4472C4" w:themeColor="accent1"/>
              <w:u w:val="single"/>
            </w:rPr>
            <w:t>URL</w:t>
          </w:r>
          <w:r>
            <w:t>.</w:t>
          </w:r>
        </w:p>
      </w:docPartBody>
    </w:docPart>
    <w:docPart>
      <w:docPartPr>
        <w:name w:val="ACC50849993F4A81908059FEA7FCA8D4"/>
        <w:category>
          <w:name w:val="General"/>
          <w:gallery w:val="placeholder"/>
        </w:category>
        <w:types>
          <w:type w:val="bbPlcHdr"/>
        </w:types>
        <w:behaviors>
          <w:behavior w:val="content"/>
        </w:behaviors>
        <w:guid w:val="{1C2391AC-1AF6-4039-A31E-03FAD2223CF1}"/>
      </w:docPartPr>
      <w:docPartBody>
        <w:p w:rsidR="00000000" w:rsidRDefault="00000000">
          <w:pPr>
            <w:pStyle w:val="ACC50849993F4A81908059FEA7FCA8D4"/>
          </w:pPr>
          <w:r w:rsidRPr="576062CF">
            <w:t>Tables</w:t>
          </w:r>
        </w:p>
      </w:docPartBody>
    </w:docPart>
    <w:docPart>
      <w:docPartPr>
        <w:name w:val="3FC0FFBA99FF4991A06A3788FE05775C"/>
        <w:category>
          <w:name w:val="General"/>
          <w:gallery w:val="placeholder"/>
        </w:category>
        <w:types>
          <w:type w:val="bbPlcHdr"/>
        </w:types>
        <w:behaviors>
          <w:behavior w:val="content"/>
        </w:behaviors>
        <w:guid w:val="{63081A08-2C11-471A-B1FF-D278F7DEB015}"/>
      </w:docPartPr>
      <w:docPartBody>
        <w:p w:rsidR="00000000" w:rsidRDefault="00000000">
          <w:pPr>
            <w:pStyle w:val="3FC0FFBA99FF4991A06A3788FE05775C"/>
          </w:pPr>
          <w:r>
            <w:t>Table 1</w:t>
          </w:r>
        </w:p>
      </w:docPartBody>
    </w:docPart>
    <w:docPart>
      <w:docPartPr>
        <w:name w:val="E55D4F368A3A43B39F32A194BA8B4F8A"/>
        <w:category>
          <w:name w:val="General"/>
          <w:gallery w:val="placeholder"/>
        </w:category>
        <w:types>
          <w:type w:val="bbPlcHdr"/>
        </w:types>
        <w:behaviors>
          <w:behavior w:val="content"/>
        </w:behaviors>
        <w:guid w:val="{EB364B49-BBB9-421D-BC8B-AAE02494B27E}"/>
      </w:docPartPr>
      <w:docPartBody>
        <w:p w:rsidR="00000000" w:rsidRDefault="00000000">
          <w:pPr>
            <w:pStyle w:val="E55D4F368A3A43B39F32A194BA8B4F8A"/>
          </w:pPr>
          <w:r w:rsidRPr="00530EF3">
            <w:t>Table Title</w:t>
          </w:r>
        </w:p>
      </w:docPartBody>
    </w:docPart>
    <w:docPart>
      <w:docPartPr>
        <w:name w:val="943FE0C628CD4D39A54F5FE3BCDC2CFC"/>
        <w:category>
          <w:name w:val="General"/>
          <w:gallery w:val="placeholder"/>
        </w:category>
        <w:types>
          <w:type w:val="bbPlcHdr"/>
        </w:types>
        <w:behaviors>
          <w:behavior w:val="content"/>
        </w:behaviors>
        <w:guid w:val="{F568FF0F-B442-4977-BA54-67FB1B07E160}"/>
      </w:docPartPr>
      <w:docPartBody>
        <w:p w:rsidR="00000000" w:rsidRDefault="00000000">
          <w:pPr>
            <w:pStyle w:val="943FE0C628CD4D39A54F5FE3BCDC2CFC"/>
          </w:pPr>
          <w:r w:rsidRPr="576062CF">
            <w:t>Column Head</w:t>
          </w:r>
        </w:p>
      </w:docPartBody>
    </w:docPart>
    <w:docPart>
      <w:docPartPr>
        <w:name w:val="257BD98490BD48F193629567E5909197"/>
        <w:category>
          <w:name w:val="General"/>
          <w:gallery w:val="placeholder"/>
        </w:category>
        <w:types>
          <w:type w:val="bbPlcHdr"/>
        </w:types>
        <w:behaviors>
          <w:behavior w:val="content"/>
        </w:behaviors>
        <w:guid w:val="{68B76100-E9C3-4F49-BEA4-12A7DED2C676}"/>
      </w:docPartPr>
      <w:docPartBody>
        <w:p w:rsidR="00000000" w:rsidRDefault="00000000">
          <w:pPr>
            <w:pStyle w:val="257BD98490BD48F193629567E5909197"/>
          </w:pPr>
          <w:r w:rsidRPr="576062CF">
            <w:t>Column Head</w:t>
          </w:r>
        </w:p>
      </w:docPartBody>
    </w:docPart>
    <w:docPart>
      <w:docPartPr>
        <w:name w:val="E3C97303F2F54562B026FBFD0997A861"/>
        <w:category>
          <w:name w:val="General"/>
          <w:gallery w:val="placeholder"/>
        </w:category>
        <w:types>
          <w:type w:val="bbPlcHdr"/>
        </w:types>
        <w:behaviors>
          <w:behavior w:val="content"/>
        </w:behaviors>
        <w:guid w:val="{5CFE989E-43A2-4FDD-A313-17579CB0E54E}"/>
      </w:docPartPr>
      <w:docPartBody>
        <w:p w:rsidR="00000000" w:rsidRDefault="00000000">
          <w:pPr>
            <w:pStyle w:val="E3C97303F2F54562B026FBFD0997A861"/>
          </w:pPr>
          <w:r w:rsidRPr="576062CF">
            <w:t>Column Head</w:t>
          </w:r>
        </w:p>
      </w:docPartBody>
    </w:docPart>
    <w:docPart>
      <w:docPartPr>
        <w:name w:val="0E98D8A8C1EE46DD87050265720C9C4C"/>
        <w:category>
          <w:name w:val="General"/>
          <w:gallery w:val="placeholder"/>
        </w:category>
        <w:types>
          <w:type w:val="bbPlcHdr"/>
        </w:types>
        <w:behaviors>
          <w:behavior w:val="content"/>
        </w:behaviors>
        <w:guid w:val="{85189C56-0383-46DC-9AEA-E0887F5DC3CD}"/>
      </w:docPartPr>
      <w:docPartBody>
        <w:p w:rsidR="00000000" w:rsidRDefault="00000000">
          <w:pPr>
            <w:pStyle w:val="0E98D8A8C1EE46DD87050265720C9C4C"/>
          </w:pPr>
          <w:r w:rsidRPr="576062CF">
            <w:t>Column Head</w:t>
          </w:r>
        </w:p>
      </w:docPartBody>
    </w:docPart>
    <w:docPart>
      <w:docPartPr>
        <w:name w:val="D9E20F5DEDC64AF7920C3DA8BF453E19"/>
        <w:category>
          <w:name w:val="General"/>
          <w:gallery w:val="placeholder"/>
        </w:category>
        <w:types>
          <w:type w:val="bbPlcHdr"/>
        </w:types>
        <w:behaviors>
          <w:behavior w:val="content"/>
        </w:behaviors>
        <w:guid w:val="{A48E4E4E-588E-44DB-9164-F5FBDEB9BC30}"/>
      </w:docPartPr>
      <w:docPartBody>
        <w:p w:rsidR="00000000" w:rsidRDefault="00000000">
          <w:pPr>
            <w:pStyle w:val="D9E20F5DEDC64AF7920C3DA8BF453E19"/>
          </w:pPr>
          <w:r w:rsidRPr="576062CF">
            <w:t>Column Head</w:t>
          </w:r>
        </w:p>
      </w:docPartBody>
    </w:docPart>
    <w:docPart>
      <w:docPartPr>
        <w:name w:val="5B2BCF1753B742A5AEABF64FFBE05D34"/>
        <w:category>
          <w:name w:val="General"/>
          <w:gallery w:val="placeholder"/>
        </w:category>
        <w:types>
          <w:type w:val="bbPlcHdr"/>
        </w:types>
        <w:behaviors>
          <w:behavior w:val="content"/>
        </w:behaviors>
        <w:guid w:val="{2BD11F4D-282D-48B2-96C0-235A7E6D0DE4}"/>
      </w:docPartPr>
      <w:docPartBody>
        <w:p w:rsidR="00000000" w:rsidRDefault="00000000">
          <w:pPr>
            <w:pStyle w:val="5B2BCF1753B742A5AEABF64FFBE05D34"/>
          </w:pPr>
          <w:r w:rsidRPr="576062CF">
            <w:t>Row Head</w:t>
          </w:r>
        </w:p>
      </w:docPartBody>
    </w:docPart>
    <w:docPart>
      <w:docPartPr>
        <w:name w:val="F2ABB703A0F8491AA26B0D94AB23B5FC"/>
        <w:category>
          <w:name w:val="General"/>
          <w:gallery w:val="placeholder"/>
        </w:category>
        <w:types>
          <w:type w:val="bbPlcHdr"/>
        </w:types>
        <w:behaviors>
          <w:behavior w:val="content"/>
        </w:behaviors>
        <w:guid w:val="{667F116A-5CA3-4539-8DAC-EC619A15190D}"/>
      </w:docPartPr>
      <w:docPartBody>
        <w:p w:rsidR="00000000" w:rsidRDefault="00000000">
          <w:pPr>
            <w:pStyle w:val="F2ABB703A0F8491AA26B0D94AB23B5FC"/>
          </w:pPr>
          <w:r>
            <w:t>123</w:t>
          </w:r>
        </w:p>
      </w:docPartBody>
    </w:docPart>
    <w:docPart>
      <w:docPartPr>
        <w:name w:val="4C180C2E2DC6484B8B07E5324C115658"/>
        <w:category>
          <w:name w:val="General"/>
          <w:gallery w:val="placeholder"/>
        </w:category>
        <w:types>
          <w:type w:val="bbPlcHdr"/>
        </w:types>
        <w:behaviors>
          <w:behavior w:val="content"/>
        </w:behaviors>
        <w:guid w:val="{AA782929-3BC1-47BD-A999-AE5214914E29}"/>
      </w:docPartPr>
      <w:docPartBody>
        <w:p w:rsidR="00000000" w:rsidRDefault="00000000">
          <w:pPr>
            <w:pStyle w:val="4C180C2E2DC6484B8B07E5324C115658"/>
          </w:pPr>
          <w:r>
            <w:t>123</w:t>
          </w:r>
        </w:p>
      </w:docPartBody>
    </w:docPart>
    <w:docPart>
      <w:docPartPr>
        <w:name w:val="2E0AFBD9D778453489D313D1F560985A"/>
        <w:category>
          <w:name w:val="General"/>
          <w:gallery w:val="placeholder"/>
        </w:category>
        <w:types>
          <w:type w:val="bbPlcHdr"/>
        </w:types>
        <w:behaviors>
          <w:behavior w:val="content"/>
        </w:behaviors>
        <w:guid w:val="{3E2F9724-2341-4CC1-AB0B-9DA2AB951CD0}"/>
      </w:docPartPr>
      <w:docPartBody>
        <w:p w:rsidR="00000000" w:rsidRDefault="00000000">
          <w:pPr>
            <w:pStyle w:val="2E0AFBD9D778453489D313D1F560985A"/>
          </w:pPr>
          <w:r>
            <w:t>123</w:t>
          </w:r>
        </w:p>
      </w:docPartBody>
    </w:docPart>
    <w:docPart>
      <w:docPartPr>
        <w:name w:val="ABC7FC6616194200BDE5514F7C7921BE"/>
        <w:category>
          <w:name w:val="General"/>
          <w:gallery w:val="placeholder"/>
        </w:category>
        <w:types>
          <w:type w:val="bbPlcHdr"/>
        </w:types>
        <w:behaviors>
          <w:behavior w:val="content"/>
        </w:behaviors>
        <w:guid w:val="{B7E99E58-6FCE-4BCE-8FAC-107D0EAC69BE}"/>
      </w:docPartPr>
      <w:docPartBody>
        <w:p w:rsidR="00000000" w:rsidRDefault="00000000">
          <w:pPr>
            <w:pStyle w:val="ABC7FC6616194200BDE5514F7C7921BE"/>
          </w:pPr>
          <w:r>
            <w:t>123</w:t>
          </w:r>
        </w:p>
      </w:docPartBody>
    </w:docPart>
    <w:docPart>
      <w:docPartPr>
        <w:name w:val="8FC41DAE22DE48A7B06395ADC5FEAC17"/>
        <w:category>
          <w:name w:val="General"/>
          <w:gallery w:val="placeholder"/>
        </w:category>
        <w:types>
          <w:type w:val="bbPlcHdr"/>
        </w:types>
        <w:behaviors>
          <w:behavior w:val="content"/>
        </w:behaviors>
        <w:guid w:val="{AF366FFF-4DF8-4933-BCFA-6B8FB6E0DF57}"/>
      </w:docPartPr>
      <w:docPartBody>
        <w:p w:rsidR="00000000" w:rsidRDefault="00000000">
          <w:pPr>
            <w:pStyle w:val="8FC41DAE22DE48A7B06395ADC5FEAC17"/>
          </w:pPr>
          <w:r w:rsidRPr="576062CF">
            <w:t>Row Head</w:t>
          </w:r>
        </w:p>
      </w:docPartBody>
    </w:docPart>
    <w:docPart>
      <w:docPartPr>
        <w:name w:val="28A54EAB6BED4FC3A3D76FC1CF84B641"/>
        <w:category>
          <w:name w:val="General"/>
          <w:gallery w:val="placeholder"/>
        </w:category>
        <w:types>
          <w:type w:val="bbPlcHdr"/>
        </w:types>
        <w:behaviors>
          <w:behavior w:val="content"/>
        </w:behaviors>
        <w:guid w:val="{1FA57B01-5728-4282-B1DD-25B40290B80A}"/>
      </w:docPartPr>
      <w:docPartBody>
        <w:p w:rsidR="00000000" w:rsidRDefault="00000000">
          <w:pPr>
            <w:pStyle w:val="28A54EAB6BED4FC3A3D76FC1CF84B641"/>
          </w:pPr>
          <w:r>
            <w:t>456</w:t>
          </w:r>
        </w:p>
      </w:docPartBody>
    </w:docPart>
    <w:docPart>
      <w:docPartPr>
        <w:name w:val="586D96EE222D4C329131F16C6EFA9882"/>
        <w:category>
          <w:name w:val="General"/>
          <w:gallery w:val="placeholder"/>
        </w:category>
        <w:types>
          <w:type w:val="bbPlcHdr"/>
        </w:types>
        <w:behaviors>
          <w:behavior w:val="content"/>
        </w:behaviors>
        <w:guid w:val="{C4FBD6FA-6D35-4FD2-B65A-5FBAFF64508C}"/>
      </w:docPartPr>
      <w:docPartBody>
        <w:p w:rsidR="00000000" w:rsidRDefault="00000000">
          <w:pPr>
            <w:pStyle w:val="586D96EE222D4C329131F16C6EFA9882"/>
          </w:pPr>
          <w:r>
            <w:t>456</w:t>
          </w:r>
        </w:p>
      </w:docPartBody>
    </w:docPart>
    <w:docPart>
      <w:docPartPr>
        <w:name w:val="2B55ED4DB70B4126908C52CE2001B035"/>
        <w:category>
          <w:name w:val="General"/>
          <w:gallery w:val="placeholder"/>
        </w:category>
        <w:types>
          <w:type w:val="bbPlcHdr"/>
        </w:types>
        <w:behaviors>
          <w:behavior w:val="content"/>
        </w:behaviors>
        <w:guid w:val="{42032FDD-8178-498B-8678-FF04F0C500A9}"/>
      </w:docPartPr>
      <w:docPartBody>
        <w:p w:rsidR="00000000" w:rsidRDefault="00000000">
          <w:pPr>
            <w:pStyle w:val="2B55ED4DB70B4126908C52CE2001B035"/>
          </w:pPr>
          <w:r>
            <w:t>456</w:t>
          </w:r>
        </w:p>
      </w:docPartBody>
    </w:docPart>
    <w:docPart>
      <w:docPartPr>
        <w:name w:val="673FE83415EC45ACB3A66269DC28C0D6"/>
        <w:category>
          <w:name w:val="General"/>
          <w:gallery w:val="placeholder"/>
        </w:category>
        <w:types>
          <w:type w:val="bbPlcHdr"/>
        </w:types>
        <w:behaviors>
          <w:behavior w:val="content"/>
        </w:behaviors>
        <w:guid w:val="{8BF46AFE-B03B-46BE-8ECA-4A586C2420E3}"/>
      </w:docPartPr>
      <w:docPartBody>
        <w:p w:rsidR="00000000" w:rsidRDefault="00000000">
          <w:pPr>
            <w:pStyle w:val="673FE83415EC45ACB3A66269DC28C0D6"/>
          </w:pPr>
          <w:r>
            <w:t>456</w:t>
          </w:r>
        </w:p>
      </w:docPartBody>
    </w:docPart>
    <w:docPart>
      <w:docPartPr>
        <w:name w:val="51D003B650954B38BE838FCBD34AB234"/>
        <w:category>
          <w:name w:val="General"/>
          <w:gallery w:val="placeholder"/>
        </w:category>
        <w:types>
          <w:type w:val="bbPlcHdr"/>
        </w:types>
        <w:behaviors>
          <w:behavior w:val="content"/>
        </w:behaviors>
        <w:guid w:val="{822E5255-6B5F-41D7-A220-C326EF9ED019}"/>
      </w:docPartPr>
      <w:docPartBody>
        <w:p w:rsidR="00000000" w:rsidRDefault="00000000">
          <w:pPr>
            <w:pStyle w:val="51D003B650954B38BE838FCBD34AB234"/>
          </w:pPr>
          <w:r w:rsidRPr="576062CF">
            <w:t>Row Head</w:t>
          </w:r>
        </w:p>
      </w:docPartBody>
    </w:docPart>
    <w:docPart>
      <w:docPartPr>
        <w:name w:val="94133F82888046B6B01A9F397FDFD972"/>
        <w:category>
          <w:name w:val="General"/>
          <w:gallery w:val="placeholder"/>
        </w:category>
        <w:types>
          <w:type w:val="bbPlcHdr"/>
        </w:types>
        <w:behaviors>
          <w:behavior w:val="content"/>
        </w:behaviors>
        <w:guid w:val="{E10AB225-AAC1-4AC2-A267-B047474DB27E}"/>
      </w:docPartPr>
      <w:docPartBody>
        <w:p w:rsidR="00000000" w:rsidRDefault="00000000">
          <w:pPr>
            <w:pStyle w:val="94133F82888046B6B01A9F397FDFD972"/>
          </w:pPr>
          <w:r>
            <w:t>789</w:t>
          </w:r>
        </w:p>
      </w:docPartBody>
    </w:docPart>
    <w:docPart>
      <w:docPartPr>
        <w:name w:val="A119A598EA724D0FAC88596C0DDDC4BE"/>
        <w:category>
          <w:name w:val="General"/>
          <w:gallery w:val="placeholder"/>
        </w:category>
        <w:types>
          <w:type w:val="bbPlcHdr"/>
        </w:types>
        <w:behaviors>
          <w:behavior w:val="content"/>
        </w:behaviors>
        <w:guid w:val="{96BA60D2-3B0C-4A48-89B2-D07D7061AB3F}"/>
      </w:docPartPr>
      <w:docPartBody>
        <w:p w:rsidR="00000000" w:rsidRDefault="00000000">
          <w:pPr>
            <w:pStyle w:val="A119A598EA724D0FAC88596C0DDDC4BE"/>
          </w:pPr>
          <w:r>
            <w:t>789</w:t>
          </w:r>
        </w:p>
      </w:docPartBody>
    </w:docPart>
    <w:docPart>
      <w:docPartPr>
        <w:name w:val="68B37F73DE3F47C9AB0E04546CCFB725"/>
        <w:category>
          <w:name w:val="General"/>
          <w:gallery w:val="placeholder"/>
        </w:category>
        <w:types>
          <w:type w:val="bbPlcHdr"/>
        </w:types>
        <w:behaviors>
          <w:behavior w:val="content"/>
        </w:behaviors>
        <w:guid w:val="{65D59002-A6AD-4BA8-AA45-ACB62184F06A}"/>
      </w:docPartPr>
      <w:docPartBody>
        <w:p w:rsidR="00000000" w:rsidRDefault="00000000">
          <w:pPr>
            <w:pStyle w:val="68B37F73DE3F47C9AB0E04546CCFB725"/>
          </w:pPr>
          <w:r>
            <w:t>789</w:t>
          </w:r>
        </w:p>
      </w:docPartBody>
    </w:docPart>
    <w:docPart>
      <w:docPartPr>
        <w:name w:val="A3527671E4694E8EA26DE35CF65CA706"/>
        <w:category>
          <w:name w:val="General"/>
          <w:gallery w:val="placeholder"/>
        </w:category>
        <w:types>
          <w:type w:val="bbPlcHdr"/>
        </w:types>
        <w:behaviors>
          <w:behavior w:val="content"/>
        </w:behaviors>
        <w:guid w:val="{38DB4FD2-18C7-489B-B3B3-58EDDAC96BC5}"/>
      </w:docPartPr>
      <w:docPartBody>
        <w:p w:rsidR="00000000" w:rsidRDefault="00000000">
          <w:pPr>
            <w:pStyle w:val="A3527671E4694E8EA26DE35CF65CA706"/>
          </w:pPr>
          <w:r>
            <w:t>789</w:t>
          </w:r>
        </w:p>
      </w:docPartBody>
    </w:docPart>
    <w:docPart>
      <w:docPartPr>
        <w:name w:val="BA4FF2E578F94561B2239FF3602503A1"/>
        <w:category>
          <w:name w:val="General"/>
          <w:gallery w:val="placeholder"/>
        </w:category>
        <w:types>
          <w:type w:val="bbPlcHdr"/>
        </w:types>
        <w:behaviors>
          <w:behavior w:val="content"/>
        </w:behaviors>
        <w:guid w:val="{1E256F9C-3CD1-48E3-B552-80C586BB70C9}"/>
      </w:docPartPr>
      <w:docPartBody>
        <w:p w:rsidR="00000000" w:rsidRDefault="00000000">
          <w:pPr>
            <w:pStyle w:val="BA4FF2E578F94561B2239FF3602503A1"/>
          </w:pPr>
          <w:r w:rsidRPr="576062CF">
            <w:t>Row Head</w:t>
          </w:r>
        </w:p>
      </w:docPartBody>
    </w:docPart>
    <w:docPart>
      <w:docPartPr>
        <w:name w:val="33D31790810541289A4E3B26CF87F3FA"/>
        <w:category>
          <w:name w:val="General"/>
          <w:gallery w:val="placeholder"/>
        </w:category>
        <w:types>
          <w:type w:val="bbPlcHdr"/>
        </w:types>
        <w:behaviors>
          <w:behavior w:val="content"/>
        </w:behaviors>
        <w:guid w:val="{DF71C5AC-86D5-45B1-B2E1-8CD9DB485D9A}"/>
      </w:docPartPr>
      <w:docPartBody>
        <w:p w:rsidR="00000000" w:rsidRDefault="00000000">
          <w:pPr>
            <w:pStyle w:val="33D31790810541289A4E3B26CF87F3FA"/>
          </w:pPr>
          <w:r>
            <w:t>123</w:t>
          </w:r>
        </w:p>
      </w:docPartBody>
    </w:docPart>
    <w:docPart>
      <w:docPartPr>
        <w:name w:val="93223B779AAC4C3E98B9370F6FC616A5"/>
        <w:category>
          <w:name w:val="General"/>
          <w:gallery w:val="placeholder"/>
        </w:category>
        <w:types>
          <w:type w:val="bbPlcHdr"/>
        </w:types>
        <w:behaviors>
          <w:behavior w:val="content"/>
        </w:behaviors>
        <w:guid w:val="{6DF087CF-FB21-4575-B78C-22DF9D2C8B9E}"/>
      </w:docPartPr>
      <w:docPartBody>
        <w:p w:rsidR="00000000" w:rsidRDefault="00000000">
          <w:pPr>
            <w:pStyle w:val="93223B779AAC4C3E98B9370F6FC616A5"/>
          </w:pPr>
          <w:r>
            <w:t>123</w:t>
          </w:r>
        </w:p>
      </w:docPartBody>
    </w:docPart>
    <w:docPart>
      <w:docPartPr>
        <w:name w:val="12D902D79B1448078800385B8919A3E1"/>
        <w:category>
          <w:name w:val="General"/>
          <w:gallery w:val="placeholder"/>
        </w:category>
        <w:types>
          <w:type w:val="bbPlcHdr"/>
        </w:types>
        <w:behaviors>
          <w:behavior w:val="content"/>
        </w:behaviors>
        <w:guid w:val="{6EB3B2D3-996D-45FA-812E-E162FA700CC8}"/>
      </w:docPartPr>
      <w:docPartBody>
        <w:p w:rsidR="00000000" w:rsidRDefault="00000000">
          <w:pPr>
            <w:pStyle w:val="12D902D79B1448078800385B8919A3E1"/>
          </w:pPr>
          <w:r>
            <w:t>123</w:t>
          </w:r>
        </w:p>
      </w:docPartBody>
    </w:docPart>
    <w:docPart>
      <w:docPartPr>
        <w:name w:val="C6819877226642668BE553F1777FED7D"/>
        <w:category>
          <w:name w:val="General"/>
          <w:gallery w:val="placeholder"/>
        </w:category>
        <w:types>
          <w:type w:val="bbPlcHdr"/>
        </w:types>
        <w:behaviors>
          <w:behavior w:val="content"/>
        </w:behaviors>
        <w:guid w:val="{4B8AE8D7-117F-46B5-AE18-F6D8CDC0A9DB}"/>
      </w:docPartPr>
      <w:docPartBody>
        <w:p w:rsidR="00000000" w:rsidRDefault="00000000">
          <w:pPr>
            <w:pStyle w:val="C6819877226642668BE553F1777FED7D"/>
          </w:pPr>
          <w:r>
            <w:t>123</w:t>
          </w:r>
        </w:p>
      </w:docPartBody>
    </w:docPart>
    <w:docPart>
      <w:docPartPr>
        <w:name w:val="605EC9D93E244DFAA0871D9F6C020DAF"/>
        <w:category>
          <w:name w:val="General"/>
          <w:gallery w:val="placeholder"/>
        </w:category>
        <w:types>
          <w:type w:val="bbPlcHdr"/>
        </w:types>
        <w:behaviors>
          <w:behavior w:val="content"/>
        </w:behaviors>
        <w:guid w:val="{85EA0308-FB5D-40CC-8CA3-EFA36E4A7C31}"/>
      </w:docPartPr>
      <w:docPartBody>
        <w:p w:rsidR="00000000" w:rsidRDefault="00000000">
          <w:pPr>
            <w:pStyle w:val="605EC9D93E244DFAA0871D9F6C020DAF"/>
          </w:pPr>
          <w:r w:rsidRPr="576062CF">
            <w:t>Row Head</w:t>
          </w:r>
        </w:p>
      </w:docPartBody>
    </w:docPart>
    <w:docPart>
      <w:docPartPr>
        <w:name w:val="C80873375A27431CBE7A57A88EC72817"/>
        <w:category>
          <w:name w:val="General"/>
          <w:gallery w:val="placeholder"/>
        </w:category>
        <w:types>
          <w:type w:val="bbPlcHdr"/>
        </w:types>
        <w:behaviors>
          <w:behavior w:val="content"/>
        </w:behaviors>
        <w:guid w:val="{AAD07A9F-B377-4D0E-9FD2-9623422F2604}"/>
      </w:docPartPr>
      <w:docPartBody>
        <w:p w:rsidR="00000000" w:rsidRDefault="00000000">
          <w:pPr>
            <w:pStyle w:val="C80873375A27431CBE7A57A88EC72817"/>
          </w:pPr>
          <w:r>
            <w:t>456</w:t>
          </w:r>
        </w:p>
      </w:docPartBody>
    </w:docPart>
    <w:docPart>
      <w:docPartPr>
        <w:name w:val="11F3810BAFDF43BCB28E3DF66117C5CB"/>
        <w:category>
          <w:name w:val="General"/>
          <w:gallery w:val="placeholder"/>
        </w:category>
        <w:types>
          <w:type w:val="bbPlcHdr"/>
        </w:types>
        <w:behaviors>
          <w:behavior w:val="content"/>
        </w:behaviors>
        <w:guid w:val="{F2D0409C-196F-43F8-BCD4-565A8382833A}"/>
      </w:docPartPr>
      <w:docPartBody>
        <w:p w:rsidR="00000000" w:rsidRDefault="00000000">
          <w:pPr>
            <w:pStyle w:val="11F3810BAFDF43BCB28E3DF66117C5CB"/>
          </w:pPr>
          <w:r>
            <w:t>456</w:t>
          </w:r>
        </w:p>
      </w:docPartBody>
    </w:docPart>
    <w:docPart>
      <w:docPartPr>
        <w:name w:val="40F05AD01F884BCFB4C604B041F7EE1A"/>
        <w:category>
          <w:name w:val="General"/>
          <w:gallery w:val="placeholder"/>
        </w:category>
        <w:types>
          <w:type w:val="bbPlcHdr"/>
        </w:types>
        <w:behaviors>
          <w:behavior w:val="content"/>
        </w:behaviors>
        <w:guid w:val="{D9775753-868A-49FE-B96D-4B67B71D2BCD}"/>
      </w:docPartPr>
      <w:docPartBody>
        <w:p w:rsidR="00000000" w:rsidRDefault="00000000">
          <w:pPr>
            <w:pStyle w:val="40F05AD01F884BCFB4C604B041F7EE1A"/>
          </w:pPr>
          <w:r>
            <w:t>456</w:t>
          </w:r>
        </w:p>
      </w:docPartBody>
    </w:docPart>
    <w:docPart>
      <w:docPartPr>
        <w:name w:val="570DDE15C71E4995B0B2A94F0BB97901"/>
        <w:category>
          <w:name w:val="General"/>
          <w:gallery w:val="placeholder"/>
        </w:category>
        <w:types>
          <w:type w:val="bbPlcHdr"/>
        </w:types>
        <w:behaviors>
          <w:behavior w:val="content"/>
        </w:behaviors>
        <w:guid w:val="{B1E6DE0A-1DF0-4396-9CAC-1015E3EBBB93}"/>
      </w:docPartPr>
      <w:docPartBody>
        <w:p w:rsidR="00000000" w:rsidRDefault="00000000">
          <w:pPr>
            <w:pStyle w:val="570DDE15C71E4995B0B2A94F0BB97901"/>
          </w:pPr>
          <w:r>
            <w:t>456</w:t>
          </w:r>
        </w:p>
      </w:docPartBody>
    </w:docPart>
    <w:docPart>
      <w:docPartPr>
        <w:name w:val="548B586388184BE1B496BD1E7A7D2B19"/>
        <w:category>
          <w:name w:val="General"/>
          <w:gallery w:val="placeholder"/>
        </w:category>
        <w:types>
          <w:type w:val="bbPlcHdr"/>
        </w:types>
        <w:behaviors>
          <w:behavior w:val="content"/>
        </w:behaviors>
        <w:guid w:val="{CF829CDE-620A-4566-BBB8-30EA6336B713}"/>
      </w:docPartPr>
      <w:docPartBody>
        <w:p w:rsidR="00000000" w:rsidRDefault="00000000">
          <w:pPr>
            <w:pStyle w:val="548B586388184BE1B496BD1E7A7D2B19"/>
          </w:pPr>
          <w:r w:rsidRPr="576062CF">
            <w:t>Row Head</w:t>
          </w:r>
        </w:p>
      </w:docPartBody>
    </w:docPart>
    <w:docPart>
      <w:docPartPr>
        <w:name w:val="C6477DB23E39447C9F8CBD6CE1035AF6"/>
        <w:category>
          <w:name w:val="General"/>
          <w:gallery w:val="placeholder"/>
        </w:category>
        <w:types>
          <w:type w:val="bbPlcHdr"/>
        </w:types>
        <w:behaviors>
          <w:behavior w:val="content"/>
        </w:behaviors>
        <w:guid w:val="{8D5446F4-CE35-4AB3-B5FD-9BC13D218E64}"/>
      </w:docPartPr>
      <w:docPartBody>
        <w:p w:rsidR="00000000" w:rsidRDefault="00000000">
          <w:pPr>
            <w:pStyle w:val="C6477DB23E39447C9F8CBD6CE1035AF6"/>
          </w:pPr>
          <w:r>
            <w:t>789</w:t>
          </w:r>
        </w:p>
      </w:docPartBody>
    </w:docPart>
    <w:docPart>
      <w:docPartPr>
        <w:name w:val="0B98AB481D934387A42EB9AD378626C8"/>
        <w:category>
          <w:name w:val="General"/>
          <w:gallery w:val="placeholder"/>
        </w:category>
        <w:types>
          <w:type w:val="bbPlcHdr"/>
        </w:types>
        <w:behaviors>
          <w:behavior w:val="content"/>
        </w:behaviors>
        <w:guid w:val="{CB9F89A5-132A-4795-A167-28582CE05886}"/>
      </w:docPartPr>
      <w:docPartBody>
        <w:p w:rsidR="00000000" w:rsidRDefault="00000000">
          <w:pPr>
            <w:pStyle w:val="0B98AB481D934387A42EB9AD378626C8"/>
          </w:pPr>
          <w:r>
            <w:t>789</w:t>
          </w:r>
        </w:p>
      </w:docPartBody>
    </w:docPart>
    <w:docPart>
      <w:docPartPr>
        <w:name w:val="4F1DEE13D4CD46199C39F391612BC933"/>
        <w:category>
          <w:name w:val="General"/>
          <w:gallery w:val="placeholder"/>
        </w:category>
        <w:types>
          <w:type w:val="bbPlcHdr"/>
        </w:types>
        <w:behaviors>
          <w:behavior w:val="content"/>
        </w:behaviors>
        <w:guid w:val="{1851EC4D-A574-479C-BEA2-19E42C07EB3D}"/>
      </w:docPartPr>
      <w:docPartBody>
        <w:p w:rsidR="00000000" w:rsidRDefault="00000000">
          <w:pPr>
            <w:pStyle w:val="4F1DEE13D4CD46199C39F391612BC933"/>
          </w:pPr>
          <w:r>
            <w:t>789</w:t>
          </w:r>
        </w:p>
      </w:docPartBody>
    </w:docPart>
    <w:docPart>
      <w:docPartPr>
        <w:name w:val="1326FCE45A9E4231B7742978C36084FB"/>
        <w:category>
          <w:name w:val="General"/>
          <w:gallery w:val="placeholder"/>
        </w:category>
        <w:types>
          <w:type w:val="bbPlcHdr"/>
        </w:types>
        <w:behaviors>
          <w:behavior w:val="content"/>
        </w:behaviors>
        <w:guid w:val="{2E45B429-100D-4F2C-BDE2-215B962AA2D4}"/>
      </w:docPartPr>
      <w:docPartBody>
        <w:p w:rsidR="00000000" w:rsidRDefault="00000000">
          <w:pPr>
            <w:pStyle w:val="1326FCE45A9E4231B7742978C36084FB"/>
          </w:pPr>
          <w:r>
            <w:t>789</w:t>
          </w:r>
        </w:p>
      </w:docPartBody>
    </w:docPart>
    <w:docPart>
      <w:docPartPr>
        <w:name w:val="6D79E94956AC48FC91995855C8DD3FC7"/>
        <w:category>
          <w:name w:val="General"/>
          <w:gallery w:val="placeholder"/>
        </w:category>
        <w:types>
          <w:type w:val="bbPlcHdr"/>
        </w:types>
        <w:behaviors>
          <w:behavior w:val="content"/>
        </w:behaviors>
        <w:guid w:val="{3172942C-6955-40B2-9DD0-0528FAA17BDD}"/>
      </w:docPartPr>
      <w:docPartBody>
        <w:p w:rsidR="00000000" w:rsidRDefault="00000000">
          <w:pPr>
            <w:pStyle w:val="6D79E94956AC48FC91995855C8DD3FC7"/>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A99193A2339C441D94B59686093FFA25"/>
        <w:category>
          <w:name w:val="General"/>
          <w:gallery w:val="placeholder"/>
        </w:category>
        <w:types>
          <w:type w:val="bbPlcHdr"/>
        </w:types>
        <w:behaviors>
          <w:behavior w:val="content"/>
        </w:behaviors>
        <w:guid w:val="{ED868FC0-BB70-4FF9-9D22-6D41CCF5C39E}"/>
      </w:docPartPr>
      <w:docPartBody>
        <w:p w:rsidR="00000000" w:rsidRDefault="00000000">
          <w:pPr>
            <w:pStyle w:val="A99193A2339C441D94B59686093FFA25"/>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D6435A66D4684BA4AF08095E7D7D562C"/>
        <w:category>
          <w:name w:val="General"/>
          <w:gallery w:val="placeholder"/>
        </w:category>
        <w:types>
          <w:type w:val="bbPlcHdr"/>
        </w:types>
        <w:behaviors>
          <w:behavior w:val="content"/>
        </w:behaviors>
        <w:guid w:val="{D53E10DD-A578-489B-86DF-0DB4A425F6C1}"/>
      </w:docPartPr>
      <w:docPartBody>
        <w:p w:rsidR="00000000" w:rsidRDefault="00000000">
          <w:pPr>
            <w:pStyle w:val="D6435A66D4684BA4AF08095E7D7D562C"/>
          </w:pPr>
          <w:r w:rsidRPr="00B5233A">
            <w:t>Figures Title</w:t>
          </w:r>
        </w:p>
      </w:docPartBody>
    </w:docPart>
    <w:docPart>
      <w:docPartPr>
        <w:name w:val="4F208F82A5D64AF9B396E37D723A3AEE"/>
        <w:category>
          <w:name w:val="General"/>
          <w:gallery w:val="placeholder"/>
        </w:category>
        <w:types>
          <w:type w:val="bbPlcHdr"/>
        </w:types>
        <w:behaviors>
          <w:behavior w:val="content"/>
        </w:behaviors>
        <w:guid w:val="{54A456B7-8F68-4DB6-B5BF-F90BC8EF6998}"/>
      </w:docPartPr>
      <w:docPartBody>
        <w:p w:rsidR="00000000" w:rsidRDefault="00000000">
          <w:pPr>
            <w:pStyle w:val="4F208F82A5D64AF9B396E37D723A3AEE"/>
          </w:pPr>
          <w:r w:rsidRPr="00530EF3">
            <w:rPr>
              <w:b/>
            </w:rPr>
            <w:t>Figure 1.</w:t>
          </w:r>
        </w:p>
      </w:docPartBody>
    </w:docPart>
    <w:docPart>
      <w:docPartPr>
        <w:name w:val="B88FDADB12A54A58BFB6CC348204EF6F"/>
        <w:category>
          <w:name w:val="General"/>
          <w:gallery w:val="placeholder"/>
        </w:category>
        <w:types>
          <w:type w:val="bbPlcHdr"/>
        </w:types>
        <w:behaviors>
          <w:behavior w:val="content"/>
        </w:behaviors>
        <w:guid w:val="{5997C4D9-CED6-4390-9C0E-E21E6D262C84}"/>
      </w:docPartPr>
      <w:docPartBody>
        <w:p w:rsidR="00000000" w:rsidRDefault="00000000">
          <w:pPr>
            <w:pStyle w:val="B88FDADB12A54A58BFB6CC348204EF6F"/>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0F4299131AE64DEF857710E42A24D758"/>
        <w:category>
          <w:name w:val="General"/>
          <w:gallery w:val="placeholder"/>
        </w:category>
        <w:types>
          <w:type w:val="bbPlcHdr"/>
        </w:types>
        <w:behaviors>
          <w:behavior w:val="content"/>
        </w:behaviors>
        <w:guid w:val="{A0D95FA8-A2DA-4D69-A7C2-3B563EF79395}"/>
      </w:docPartPr>
      <w:docPartBody>
        <w:p w:rsidR="00000000" w:rsidRDefault="00000000">
          <w:pPr>
            <w:pStyle w:val="0F4299131AE64DEF857710E42A24D758"/>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8F"/>
    <w:rsid w:val="0030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A3EA731FAF42CE84FACF5669E143CB">
    <w:name w:val="59A3EA731FAF42CE84FACF5669E143CB"/>
  </w:style>
  <w:style w:type="paragraph" w:customStyle="1" w:styleId="70D0BB9C97B4461BA0897C60DAB573AE">
    <w:name w:val="70D0BB9C97B4461BA0897C60DAB573AE"/>
  </w:style>
  <w:style w:type="paragraph" w:customStyle="1" w:styleId="BC12FF4A28B248B19251BA3A3CA689D2">
    <w:name w:val="BC12FF4A28B248B19251BA3A3CA689D2"/>
  </w:style>
  <w:style w:type="paragraph" w:customStyle="1" w:styleId="B350E1220ECC4F718BDEFE8452277702">
    <w:name w:val="B350E1220ECC4F718BDEFE8452277702"/>
  </w:style>
  <w:style w:type="paragraph" w:customStyle="1" w:styleId="90C9418EF5EF471CBA6631A8A5C0067F">
    <w:name w:val="90C9418EF5EF471CBA6631A8A5C0067F"/>
  </w:style>
  <w:style w:type="paragraph" w:customStyle="1" w:styleId="F1A22D4D9A57424FA494F9F301895BBF">
    <w:name w:val="F1A22D4D9A57424FA494F9F301895BBF"/>
  </w:style>
  <w:style w:type="paragraph" w:customStyle="1" w:styleId="76E7E5EDF4F94FA8BBBB159220459AFA">
    <w:name w:val="76E7E5EDF4F94FA8BBBB159220459AFA"/>
  </w:style>
  <w:style w:type="paragraph" w:customStyle="1" w:styleId="0B9E499C626E47E6B7D74169A6515110">
    <w:name w:val="0B9E499C626E47E6B7D74169A6515110"/>
  </w:style>
  <w:style w:type="paragraph" w:customStyle="1" w:styleId="9DE65B5C50DF492CB758C757F3EF106E">
    <w:name w:val="9DE65B5C50DF492CB758C757F3EF106E"/>
  </w:style>
  <w:style w:type="paragraph" w:customStyle="1" w:styleId="13EFF7FE108B4ACF98C0E9EF12DA3EC7">
    <w:name w:val="13EFF7FE108B4ACF98C0E9EF12DA3EC7"/>
  </w:style>
  <w:style w:type="character" w:styleId="Strong">
    <w:name w:val="Strong"/>
    <w:basedOn w:val="DefaultParagraphFont"/>
    <w:uiPriority w:val="22"/>
    <w:qFormat/>
    <w:rPr>
      <w:b/>
      <w:bCs/>
    </w:rPr>
  </w:style>
  <w:style w:type="paragraph" w:customStyle="1" w:styleId="6EBA1DCB03A840D4806F4E4E689DA46A">
    <w:name w:val="6EBA1DCB03A840D4806F4E4E689DA46A"/>
  </w:style>
  <w:style w:type="character" w:styleId="Emphasis">
    <w:name w:val="Emphasis"/>
    <w:basedOn w:val="DefaultParagraphFont"/>
    <w:uiPriority w:val="20"/>
    <w:qFormat/>
    <w:rPr>
      <w:i/>
      <w:iCs/>
    </w:rPr>
  </w:style>
  <w:style w:type="paragraph" w:customStyle="1" w:styleId="FDE5D1AAD0CF4C8EBC6C20D8BBA90C38">
    <w:name w:val="FDE5D1AAD0CF4C8EBC6C20D8BBA90C38"/>
  </w:style>
  <w:style w:type="paragraph" w:customStyle="1" w:styleId="19D012255FAA468A92D708AE7CF166C4">
    <w:name w:val="19D012255FAA468A92D708AE7CF166C4"/>
  </w:style>
  <w:style w:type="paragraph" w:customStyle="1" w:styleId="98B7D08942CF4F1599E536B261BD6262">
    <w:name w:val="98B7D08942CF4F1599E536B261BD6262"/>
  </w:style>
  <w:style w:type="paragraph" w:customStyle="1" w:styleId="F6F1C9DE34C44C97A7EA7D1CC322A4DB">
    <w:name w:val="F6F1C9DE34C44C97A7EA7D1CC322A4DB"/>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14279B74DBE34124BAE241B07540C9A8">
    <w:name w:val="14279B74DBE34124BAE241B07540C9A8"/>
  </w:style>
  <w:style w:type="paragraph" w:customStyle="1" w:styleId="97AA816B133740FABB5184AB7F770EAF">
    <w:name w:val="97AA816B133740FABB5184AB7F770EAF"/>
  </w:style>
  <w:style w:type="paragraph" w:customStyle="1" w:styleId="5DBF140B5B7546E7B6B16BAD3FC8A76B">
    <w:name w:val="5DBF140B5B7546E7B6B16BAD3FC8A76B"/>
  </w:style>
  <w:style w:type="paragraph" w:customStyle="1" w:styleId="56124C44E2574958835244F9F30CDC94">
    <w:name w:val="56124C44E2574958835244F9F30CDC94"/>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B4765289E49B41F4AF94DB9F5DFFB023">
    <w:name w:val="B4765289E49B41F4AF94DB9F5DFFB023"/>
  </w:style>
  <w:style w:type="paragraph" w:customStyle="1" w:styleId="6427E422CB514EC2BC9AAAFAC5BAC9FC">
    <w:name w:val="6427E422CB514EC2BC9AAAFAC5BAC9FC"/>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5A352FBE817E44CB879D65C8C11780DE">
    <w:name w:val="5A352FBE817E44CB879D65C8C11780DE"/>
  </w:style>
  <w:style w:type="paragraph" w:customStyle="1" w:styleId="D4BFC940AF1E44DDA5233F69B93BB036">
    <w:name w:val="D4BFC940AF1E44DDA5233F69B93BB036"/>
  </w:style>
  <w:style w:type="paragraph" w:customStyle="1" w:styleId="03922F558131469587EADA094EC213CF">
    <w:name w:val="03922F558131469587EADA094EC213CF"/>
  </w:style>
  <w:style w:type="paragraph" w:customStyle="1" w:styleId="AC6781809AAA41E697B232E13F87A781">
    <w:name w:val="AC6781809AAA41E697B232E13F87A781"/>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B1200FF9B3D24228B8A23542A053EC9D">
    <w:name w:val="B1200FF9B3D24228B8A23542A053EC9D"/>
  </w:style>
  <w:style w:type="paragraph" w:customStyle="1" w:styleId="34E1B1BFBE08480597A8BAFE18F9F1F1">
    <w:name w:val="34E1B1BFBE08480597A8BAFE18F9F1F1"/>
  </w:style>
  <w:style w:type="paragraph" w:customStyle="1" w:styleId="88EE61F269A8410C9A211818BEC30FD6">
    <w:name w:val="88EE61F269A8410C9A211818BEC30FD6"/>
  </w:style>
  <w:style w:type="paragraph" w:customStyle="1" w:styleId="1C064CC5839543CFA05BDB78CF7D57BF">
    <w:name w:val="1C064CC5839543CFA05BDB78CF7D57BF"/>
  </w:style>
  <w:style w:type="paragraph" w:customStyle="1" w:styleId="387F238A825C4D04BF7590903BFEDB2A">
    <w:name w:val="387F238A825C4D04BF7590903BFEDB2A"/>
  </w:style>
  <w:style w:type="paragraph" w:customStyle="1" w:styleId="94CA81E299BA4012BA734AE0FC3FB052">
    <w:name w:val="94CA81E299BA4012BA734AE0FC3FB052"/>
  </w:style>
  <w:style w:type="paragraph" w:customStyle="1" w:styleId="A29702EB6B384F1D84D81448440243FC">
    <w:name w:val="A29702EB6B384F1D84D81448440243FC"/>
  </w:style>
  <w:style w:type="paragraph" w:customStyle="1" w:styleId="846935B21A394FB9A42978BA28CAAD30">
    <w:name w:val="846935B21A394FB9A42978BA28CAAD30"/>
  </w:style>
  <w:style w:type="paragraph" w:customStyle="1" w:styleId="FDACFD140F62487892C3F2FD27B8E119">
    <w:name w:val="FDACFD140F62487892C3F2FD27B8E119"/>
  </w:style>
  <w:style w:type="paragraph" w:customStyle="1" w:styleId="B6947457B05249ABB0FEC973824F42EA">
    <w:name w:val="B6947457B05249ABB0FEC973824F42EA"/>
  </w:style>
  <w:style w:type="paragraph" w:customStyle="1" w:styleId="876ADA4392B94BA89C7CED337ED5987D">
    <w:name w:val="876ADA4392B94BA89C7CED337ED5987D"/>
  </w:style>
  <w:style w:type="paragraph" w:customStyle="1" w:styleId="984F60AF2D094814AC940BEF9BA96AC3">
    <w:name w:val="984F60AF2D094814AC940BEF9BA96AC3"/>
  </w:style>
  <w:style w:type="paragraph" w:customStyle="1" w:styleId="93529AAE1D9B4BE8B4599C2B9A107DD7">
    <w:name w:val="93529AAE1D9B4BE8B4599C2B9A107DD7"/>
  </w:style>
  <w:style w:type="paragraph" w:customStyle="1" w:styleId="CBEA9D3852104B90995C30A498A19EFF">
    <w:name w:val="CBEA9D3852104B90995C30A498A19EFF"/>
  </w:style>
  <w:style w:type="paragraph" w:customStyle="1" w:styleId="5EFA385BC12B4A9D817AF7C1EB519E21">
    <w:name w:val="5EFA385BC12B4A9D817AF7C1EB519E21"/>
  </w:style>
  <w:style w:type="paragraph" w:customStyle="1" w:styleId="E4F23500DFF74DA99CD223A6AF0E90C9">
    <w:name w:val="E4F23500DFF74DA99CD223A6AF0E90C9"/>
  </w:style>
  <w:style w:type="paragraph" w:customStyle="1" w:styleId="A31F823590974F4ABF18A40F7CD9A023">
    <w:name w:val="A31F823590974F4ABF18A40F7CD9A023"/>
  </w:style>
  <w:style w:type="paragraph" w:customStyle="1" w:styleId="37FEB713FDEF4BB29F5F3A880B8EA32D">
    <w:name w:val="37FEB713FDEF4BB29F5F3A880B8EA32D"/>
  </w:style>
  <w:style w:type="paragraph" w:customStyle="1" w:styleId="D7D345A9741245AFA245275E61A614B9">
    <w:name w:val="D7D345A9741245AFA245275E61A614B9"/>
  </w:style>
  <w:style w:type="paragraph" w:customStyle="1" w:styleId="2B7579084F6943B7B7DA44F802BE9007">
    <w:name w:val="2B7579084F6943B7B7DA44F802BE9007"/>
  </w:style>
  <w:style w:type="paragraph" w:customStyle="1" w:styleId="ACC50849993F4A81908059FEA7FCA8D4">
    <w:name w:val="ACC50849993F4A81908059FEA7FCA8D4"/>
  </w:style>
  <w:style w:type="paragraph" w:customStyle="1" w:styleId="3FC0FFBA99FF4991A06A3788FE05775C">
    <w:name w:val="3FC0FFBA99FF4991A06A3788FE05775C"/>
  </w:style>
  <w:style w:type="paragraph" w:customStyle="1" w:styleId="E55D4F368A3A43B39F32A194BA8B4F8A">
    <w:name w:val="E55D4F368A3A43B39F32A194BA8B4F8A"/>
  </w:style>
  <w:style w:type="paragraph" w:customStyle="1" w:styleId="943FE0C628CD4D39A54F5FE3BCDC2CFC">
    <w:name w:val="943FE0C628CD4D39A54F5FE3BCDC2CFC"/>
  </w:style>
  <w:style w:type="paragraph" w:customStyle="1" w:styleId="257BD98490BD48F193629567E5909197">
    <w:name w:val="257BD98490BD48F193629567E5909197"/>
  </w:style>
  <w:style w:type="paragraph" w:customStyle="1" w:styleId="E3C97303F2F54562B026FBFD0997A861">
    <w:name w:val="E3C97303F2F54562B026FBFD0997A861"/>
  </w:style>
  <w:style w:type="paragraph" w:customStyle="1" w:styleId="0E98D8A8C1EE46DD87050265720C9C4C">
    <w:name w:val="0E98D8A8C1EE46DD87050265720C9C4C"/>
  </w:style>
  <w:style w:type="paragraph" w:customStyle="1" w:styleId="D9E20F5DEDC64AF7920C3DA8BF453E19">
    <w:name w:val="D9E20F5DEDC64AF7920C3DA8BF453E19"/>
  </w:style>
  <w:style w:type="paragraph" w:customStyle="1" w:styleId="5B2BCF1753B742A5AEABF64FFBE05D34">
    <w:name w:val="5B2BCF1753B742A5AEABF64FFBE05D34"/>
  </w:style>
  <w:style w:type="paragraph" w:customStyle="1" w:styleId="F2ABB703A0F8491AA26B0D94AB23B5FC">
    <w:name w:val="F2ABB703A0F8491AA26B0D94AB23B5FC"/>
  </w:style>
  <w:style w:type="paragraph" w:customStyle="1" w:styleId="4C180C2E2DC6484B8B07E5324C115658">
    <w:name w:val="4C180C2E2DC6484B8B07E5324C115658"/>
  </w:style>
  <w:style w:type="paragraph" w:customStyle="1" w:styleId="2E0AFBD9D778453489D313D1F560985A">
    <w:name w:val="2E0AFBD9D778453489D313D1F560985A"/>
  </w:style>
  <w:style w:type="paragraph" w:customStyle="1" w:styleId="ABC7FC6616194200BDE5514F7C7921BE">
    <w:name w:val="ABC7FC6616194200BDE5514F7C7921BE"/>
  </w:style>
  <w:style w:type="paragraph" w:customStyle="1" w:styleId="8FC41DAE22DE48A7B06395ADC5FEAC17">
    <w:name w:val="8FC41DAE22DE48A7B06395ADC5FEAC17"/>
  </w:style>
  <w:style w:type="paragraph" w:customStyle="1" w:styleId="28A54EAB6BED4FC3A3D76FC1CF84B641">
    <w:name w:val="28A54EAB6BED4FC3A3D76FC1CF84B641"/>
  </w:style>
  <w:style w:type="paragraph" w:customStyle="1" w:styleId="586D96EE222D4C329131F16C6EFA9882">
    <w:name w:val="586D96EE222D4C329131F16C6EFA9882"/>
  </w:style>
  <w:style w:type="paragraph" w:customStyle="1" w:styleId="2B55ED4DB70B4126908C52CE2001B035">
    <w:name w:val="2B55ED4DB70B4126908C52CE2001B035"/>
  </w:style>
  <w:style w:type="paragraph" w:customStyle="1" w:styleId="673FE83415EC45ACB3A66269DC28C0D6">
    <w:name w:val="673FE83415EC45ACB3A66269DC28C0D6"/>
  </w:style>
  <w:style w:type="paragraph" w:customStyle="1" w:styleId="51D003B650954B38BE838FCBD34AB234">
    <w:name w:val="51D003B650954B38BE838FCBD34AB234"/>
  </w:style>
  <w:style w:type="paragraph" w:customStyle="1" w:styleId="94133F82888046B6B01A9F397FDFD972">
    <w:name w:val="94133F82888046B6B01A9F397FDFD972"/>
  </w:style>
  <w:style w:type="paragraph" w:customStyle="1" w:styleId="A119A598EA724D0FAC88596C0DDDC4BE">
    <w:name w:val="A119A598EA724D0FAC88596C0DDDC4BE"/>
  </w:style>
  <w:style w:type="paragraph" w:customStyle="1" w:styleId="68B37F73DE3F47C9AB0E04546CCFB725">
    <w:name w:val="68B37F73DE3F47C9AB0E04546CCFB725"/>
  </w:style>
  <w:style w:type="paragraph" w:customStyle="1" w:styleId="A3527671E4694E8EA26DE35CF65CA706">
    <w:name w:val="A3527671E4694E8EA26DE35CF65CA706"/>
  </w:style>
  <w:style w:type="paragraph" w:customStyle="1" w:styleId="BA4FF2E578F94561B2239FF3602503A1">
    <w:name w:val="BA4FF2E578F94561B2239FF3602503A1"/>
  </w:style>
  <w:style w:type="paragraph" w:customStyle="1" w:styleId="33D31790810541289A4E3B26CF87F3FA">
    <w:name w:val="33D31790810541289A4E3B26CF87F3FA"/>
  </w:style>
  <w:style w:type="paragraph" w:customStyle="1" w:styleId="93223B779AAC4C3E98B9370F6FC616A5">
    <w:name w:val="93223B779AAC4C3E98B9370F6FC616A5"/>
  </w:style>
  <w:style w:type="paragraph" w:customStyle="1" w:styleId="12D902D79B1448078800385B8919A3E1">
    <w:name w:val="12D902D79B1448078800385B8919A3E1"/>
  </w:style>
  <w:style w:type="paragraph" w:customStyle="1" w:styleId="C6819877226642668BE553F1777FED7D">
    <w:name w:val="C6819877226642668BE553F1777FED7D"/>
  </w:style>
  <w:style w:type="paragraph" w:customStyle="1" w:styleId="605EC9D93E244DFAA0871D9F6C020DAF">
    <w:name w:val="605EC9D93E244DFAA0871D9F6C020DAF"/>
  </w:style>
  <w:style w:type="paragraph" w:customStyle="1" w:styleId="C80873375A27431CBE7A57A88EC72817">
    <w:name w:val="C80873375A27431CBE7A57A88EC72817"/>
  </w:style>
  <w:style w:type="paragraph" w:customStyle="1" w:styleId="11F3810BAFDF43BCB28E3DF66117C5CB">
    <w:name w:val="11F3810BAFDF43BCB28E3DF66117C5CB"/>
  </w:style>
  <w:style w:type="paragraph" w:customStyle="1" w:styleId="40F05AD01F884BCFB4C604B041F7EE1A">
    <w:name w:val="40F05AD01F884BCFB4C604B041F7EE1A"/>
  </w:style>
  <w:style w:type="paragraph" w:customStyle="1" w:styleId="570DDE15C71E4995B0B2A94F0BB97901">
    <w:name w:val="570DDE15C71E4995B0B2A94F0BB97901"/>
  </w:style>
  <w:style w:type="paragraph" w:customStyle="1" w:styleId="548B586388184BE1B496BD1E7A7D2B19">
    <w:name w:val="548B586388184BE1B496BD1E7A7D2B19"/>
  </w:style>
  <w:style w:type="paragraph" w:customStyle="1" w:styleId="C6477DB23E39447C9F8CBD6CE1035AF6">
    <w:name w:val="C6477DB23E39447C9F8CBD6CE1035AF6"/>
  </w:style>
  <w:style w:type="paragraph" w:customStyle="1" w:styleId="0B98AB481D934387A42EB9AD378626C8">
    <w:name w:val="0B98AB481D934387A42EB9AD378626C8"/>
  </w:style>
  <w:style w:type="paragraph" w:customStyle="1" w:styleId="4F1DEE13D4CD46199C39F391612BC933">
    <w:name w:val="4F1DEE13D4CD46199C39F391612BC933"/>
  </w:style>
  <w:style w:type="paragraph" w:customStyle="1" w:styleId="1326FCE45A9E4231B7742978C36084FB">
    <w:name w:val="1326FCE45A9E4231B7742978C36084FB"/>
  </w:style>
  <w:style w:type="paragraph" w:customStyle="1" w:styleId="6D79E94956AC48FC91995855C8DD3FC7">
    <w:name w:val="6D79E94956AC48FC91995855C8DD3FC7"/>
  </w:style>
  <w:style w:type="paragraph" w:customStyle="1" w:styleId="A99193A2339C441D94B59686093FFA25">
    <w:name w:val="A99193A2339C441D94B59686093FFA25"/>
  </w:style>
  <w:style w:type="paragraph" w:customStyle="1" w:styleId="D6435A66D4684BA4AF08095E7D7D562C">
    <w:name w:val="D6435A66D4684BA4AF08095E7D7D562C"/>
  </w:style>
  <w:style w:type="paragraph" w:customStyle="1" w:styleId="4F208F82A5D64AF9B396E37D723A3AEE">
    <w:name w:val="4F208F82A5D64AF9B396E37D723A3AEE"/>
  </w:style>
  <w:style w:type="paragraph" w:customStyle="1" w:styleId="B88FDADB12A54A58BFB6CC348204EF6F">
    <w:name w:val="B88FDADB12A54A58BFB6CC348204EF6F"/>
  </w:style>
  <w:style w:type="character" w:styleId="Hyperlink">
    <w:name w:val="Hyperlink"/>
    <w:basedOn w:val="DefaultParagraphFont"/>
    <w:uiPriority w:val="99"/>
    <w:unhideWhenUsed/>
    <w:rPr>
      <w:color w:val="0563C1" w:themeColor="hyperlink"/>
      <w:u w:val="single"/>
    </w:rPr>
  </w:style>
  <w:style w:type="paragraph" w:customStyle="1" w:styleId="0F4299131AE64DEF857710E42A24D758">
    <w:name w:val="0F4299131AE64DEF857710E42A24D7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6</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2024-01-29T19:15:00Z</dcterms:created>
  <dcterms:modified xsi:type="dcterms:W3CDTF">2024-01-29T21:32:00Z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